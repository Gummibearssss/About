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3CAB6" w14:textId="50850542" w:rsidR="00312262" w:rsidRPr="00542D24" w:rsidRDefault="00312262" w:rsidP="00542D24">
      <w:pPr>
        <w:pStyle w:val="Title"/>
      </w:pPr>
      <w:r>
        <w:t xml:space="preserve">22 October 2022 </w:t>
      </w:r>
    </w:p>
    <w:tbl>
      <w:tblPr>
        <w:tblStyle w:val="Meetingschedule"/>
        <w:tblW w:w="5000" w:type="pct"/>
        <w:tblLayout w:type="fixed"/>
        <w:tblLook w:val="01E0" w:firstRow="1" w:lastRow="1" w:firstColumn="1" w:lastColumn="1" w:noHBand="0" w:noVBand="0"/>
        <w:tblDescription w:val="Trip information table"/>
      </w:tblPr>
      <w:tblGrid>
        <w:gridCol w:w="2330"/>
        <w:gridCol w:w="4063"/>
        <w:gridCol w:w="4063"/>
      </w:tblGrid>
      <w:tr w:rsidR="00312262" w14:paraId="16103E47" w14:textId="5BD7163D" w:rsidTr="0031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BC20402" w14:textId="0D63EBE0" w:rsidR="00312262" w:rsidRPr="00886114" w:rsidRDefault="00312262" w:rsidP="00886114">
            <w:r>
              <w:t>Vendors</w:t>
            </w:r>
          </w:p>
        </w:tc>
        <w:tc>
          <w:tcPr>
            <w:tcW w:w="3913" w:type="dxa"/>
          </w:tcPr>
          <w:p w14:paraId="6D209565" w14:textId="2E229B8A" w:rsidR="00312262" w:rsidRPr="00886114" w:rsidRDefault="00312262" w:rsidP="0088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913" w:type="dxa"/>
          </w:tcPr>
          <w:p w14:paraId="657CFBB3" w14:textId="23A28DB2" w:rsidR="00312262" w:rsidRDefault="00312262" w:rsidP="0088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312262" w14:paraId="33ECF7DE" w14:textId="06D0DE31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831E391" w14:textId="59EF8EC2" w:rsidR="00312262" w:rsidRDefault="00312262" w:rsidP="00886114">
            <w:r>
              <w:t>Tanglin Gin Distillery</w:t>
            </w:r>
          </w:p>
        </w:tc>
        <w:tc>
          <w:tcPr>
            <w:tcW w:w="3913" w:type="dxa"/>
          </w:tcPr>
          <w:p w14:paraId="7CF3E6DF" w14:textId="06ABD086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Venue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7E7CA99A" w14:textId="77777777" w:rsidTr="007F03A0">
              <w:tc>
                <w:tcPr>
                  <w:tcW w:w="1712" w:type="dxa"/>
                </w:tcPr>
                <w:p w14:paraId="436FD62B" w14:textId="20527D43" w:rsidR="00665C30" w:rsidRDefault="00665C30" w:rsidP="00665C30">
                  <w:r>
                    <w:t>Farhan -</w:t>
                  </w:r>
                </w:p>
              </w:tc>
              <w:tc>
                <w:tcPr>
                  <w:tcW w:w="1357" w:type="dxa"/>
                </w:tcPr>
                <w:p w14:paraId="347819A5" w14:textId="2C05BE86" w:rsidR="00665C30" w:rsidRDefault="00665C30" w:rsidP="00665C30">
                  <w:r>
                    <w:t>8753 0294</w:t>
                  </w:r>
                </w:p>
              </w:tc>
            </w:tr>
            <w:tr w:rsidR="00E777DD" w14:paraId="53621F51" w14:textId="77777777" w:rsidTr="007F03A0">
              <w:tc>
                <w:tcPr>
                  <w:tcW w:w="1712" w:type="dxa"/>
                </w:tcPr>
                <w:p w14:paraId="4EC7C7D0" w14:textId="7DF5D260" w:rsidR="00E777DD" w:rsidRDefault="00E777DD" w:rsidP="00665C30">
                  <w:r>
                    <w:t xml:space="preserve">Karyn - </w:t>
                  </w:r>
                </w:p>
              </w:tc>
              <w:tc>
                <w:tcPr>
                  <w:tcW w:w="1357" w:type="dxa"/>
                </w:tcPr>
                <w:p w14:paraId="61494828" w14:textId="07DB8106" w:rsidR="00E777DD" w:rsidRDefault="00E777DD" w:rsidP="00665C30">
                  <w:r>
                    <w:t>8830 5024</w:t>
                  </w:r>
                </w:p>
              </w:tc>
            </w:tr>
          </w:tbl>
          <w:p w14:paraId="15E8C150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C30" w14:paraId="65AE148B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B88C376" w14:textId="7828C7E7" w:rsidR="00665C30" w:rsidRDefault="00665C30" w:rsidP="00886114">
            <w:r>
              <w:t>Food Caterer</w:t>
            </w:r>
          </w:p>
        </w:tc>
        <w:tc>
          <w:tcPr>
            <w:tcW w:w="3913" w:type="dxa"/>
          </w:tcPr>
          <w:p w14:paraId="78BF87B7" w14:textId="5588BC5A" w:rsidR="00665C30" w:rsidRDefault="00665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Grazing table (partner with </w:t>
            </w:r>
            <w:proofErr w:type="spellStart"/>
            <w:r>
              <w:t>tanglin</w:t>
            </w:r>
            <w:proofErr w:type="spellEnd"/>
            <w:r>
              <w:t>)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6327536D" w14:textId="77777777" w:rsidTr="007F03A0">
              <w:tc>
                <w:tcPr>
                  <w:tcW w:w="1712" w:type="dxa"/>
                </w:tcPr>
                <w:p w14:paraId="1C79E7EF" w14:textId="0397BFA0" w:rsidR="00665C30" w:rsidRDefault="00665C30" w:rsidP="00665C30">
                  <w:r>
                    <w:t>Mei -</w:t>
                  </w:r>
                </w:p>
              </w:tc>
              <w:tc>
                <w:tcPr>
                  <w:tcW w:w="1357" w:type="dxa"/>
                </w:tcPr>
                <w:p w14:paraId="0BC36C88" w14:textId="71262A18" w:rsidR="00665C30" w:rsidRDefault="00665C30" w:rsidP="00665C30">
                  <w:r>
                    <w:t>8780 8928</w:t>
                  </w:r>
                </w:p>
              </w:tc>
            </w:tr>
          </w:tbl>
          <w:p w14:paraId="66C66F70" w14:textId="3D8B1A3A" w:rsidR="00665C30" w:rsidRPr="004B1241" w:rsidRDefault="00665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2BBED7EB" w14:textId="1D4CE6CB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4EDC70F" w14:textId="2131431E" w:rsidR="00312262" w:rsidRDefault="00312262" w:rsidP="00886114">
            <w:r>
              <w:t>Events Partner</w:t>
            </w:r>
          </w:p>
        </w:tc>
        <w:tc>
          <w:tcPr>
            <w:tcW w:w="3913" w:type="dxa"/>
          </w:tcPr>
          <w:p w14:paraId="50FA41E5" w14:textId="5D2A5875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Furniture rental for Tanglin outdoor area</w:t>
            </w:r>
          </w:p>
        </w:tc>
        <w:tc>
          <w:tcPr>
            <w:tcW w:w="3913" w:type="dxa"/>
          </w:tcPr>
          <w:p w14:paraId="2A3EAD39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36F7CEBE" w14:textId="41883561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36E1129" w14:textId="64A69BEF" w:rsidR="00312262" w:rsidRDefault="00312262" w:rsidP="00886114">
            <w:r w:rsidRPr="00312262">
              <w:t xml:space="preserve">Marie </w:t>
            </w:r>
            <w:proofErr w:type="spellStart"/>
            <w:r w:rsidRPr="00312262">
              <w:t>Zarezky</w:t>
            </w:r>
            <w:proofErr w:type="spellEnd"/>
          </w:p>
        </w:tc>
        <w:tc>
          <w:tcPr>
            <w:tcW w:w="3913" w:type="dxa"/>
          </w:tcPr>
          <w:p w14:paraId="409533FA" w14:textId="79C5C46A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Floral arch + reception styling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0AF6FCA7" w14:textId="77777777" w:rsidTr="007F03A0">
              <w:tc>
                <w:tcPr>
                  <w:tcW w:w="1712" w:type="dxa"/>
                </w:tcPr>
                <w:p w14:paraId="7F42AC09" w14:textId="37C06B2F" w:rsidR="00665C30" w:rsidRDefault="00665C30" w:rsidP="00665C30">
                  <w:r>
                    <w:t>Marie -</w:t>
                  </w:r>
                </w:p>
              </w:tc>
              <w:tc>
                <w:tcPr>
                  <w:tcW w:w="1357" w:type="dxa"/>
                </w:tcPr>
                <w:p w14:paraId="3BCEE369" w14:textId="6EA6DB5D" w:rsidR="00665C30" w:rsidRDefault="00665C30" w:rsidP="00665C30">
                  <w:r>
                    <w:t>9697 1180</w:t>
                  </w:r>
                </w:p>
              </w:tc>
            </w:tr>
            <w:tr w:rsidR="00665C30" w14:paraId="52DC0517" w14:textId="77777777" w:rsidTr="007F03A0">
              <w:tc>
                <w:tcPr>
                  <w:tcW w:w="1712" w:type="dxa"/>
                </w:tcPr>
                <w:p w14:paraId="6E37FF68" w14:textId="465A7363" w:rsidR="00665C30" w:rsidRDefault="00665C30" w:rsidP="00665C30">
                  <w:proofErr w:type="spellStart"/>
                  <w:r>
                    <w:t>Fransziz</w:t>
                  </w:r>
                  <w:proofErr w:type="spellEnd"/>
                  <w:r>
                    <w:t xml:space="preserve"> -</w:t>
                  </w:r>
                </w:p>
              </w:tc>
              <w:tc>
                <w:tcPr>
                  <w:tcW w:w="1357" w:type="dxa"/>
                </w:tcPr>
                <w:p w14:paraId="754E2B32" w14:textId="5288074D" w:rsidR="00665C30" w:rsidRDefault="00665C30" w:rsidP="00665C30">
                  <w:r>
                    <w:t>8792 8177</w:t>
                  </w:r>
                </w:p>
              </w:tc>
            </w:tr>
          </w:tbl>
          <w:p w14:paraId="2174A3A1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1111" w14:paraId="2694A1C3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4017E2A" w14:textId="46F2BA67" w:rsidR="00191111" w:rsidRPr="00312262" w:rsidRDefault="00191111" w:rsidP="00886114">
            <w:r>
              <w:t>Petite Fleur</w:t>
            </w:r>
          </w:p>
        </w:tc>
        <w:tc>
          <w:tcPr>
            <w:tcW w:w="3913" w:type="dxa"/>
          </w:tcPr>
          <w:p w14:paraId="5851FAAE" w14:textId="39E237DF" w:rsidR="00191111" w:rsidRDefault="00054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Bouquet + boutonniere + corsages + car deco + rose petals </w:t>
            </w:r>
            <w:r w:rsidR="00D84B87">
              <w:br/>
            </w:r>
            <w:r w:rsidR="00D84B87">
              <w:br/>
            </w:r>
            <w:r w:rsidR="00D84B87" w:rsidRPr="00D84B87">
              <w:rPr>
                <w:u w:val="single"/>
              </w:rPr>
              <w:t xml:space="preserve">22 New Industrial Road, #03-18/19 </w:t>
            </w:r>
            <w:proofErr w:type="spellStart"/>
            <w:r w:rsidR="00D84B87" w:rsidRPr="00D84B87">
              <w:rPr>
                <w:u w:val="single"/>
              </w:rPr>
              <w:t>Primax</w:t>
            </w:r>
            <w:proofErr w:type="spellEnd"/>
            <w:r w:rsidR="00D84B87" w:rsidRPr="00D84B87">
              <w:rPr>
                <w:u w:val="single"/>
              </w:rPr>
              <w:t xml:space="preserve"> Building, S536208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0549EF" w14:paraId="35FA4A0C" w14:textId="77777777" w:rsidTr="007F03A0">
              <w:tc>
                <w:tcPr>
                  <w:tcW w:w="1712" w:type="dxa"/>
                </w:tcPr>
                <w:p w14:paraId="28879F7D" w14:textId="4B75610B" w:rsidR="000549EF" w:rsidRDefault="000549EF" w:rsidP="000549EF">
                  <w:proofErr w:type="gramStart"/>
                  <w:r>
                    <w:t>Patricia  -</w:t>
                  </w:r>
                  <w:proofErr w:type="gramEnd"/>
                </w:p>
              </w:tc>
              <w:tc>
                <w:tcPr>
                  <w:tcW w:w="1357" w:type="dxa"/>
                </w:tcPr>
                <w:p w14:paraId="75FE406B" w14:textId="2DF942DB" w:rsidR="000549EF" w:rsidRDefault="000549EF" w:rsidP="000549EF">
                  <w:r w:rsidRPr="000549EF">
                    <w:t>9793 4409</w:t>
                  </w:r>
                </w:p>
              </w:tc>
            </w:tr>
            <w:tr w:rsidR="000549EF" w14:paraId="36B0939C" w14:textId="77777777" w:rsidTr="007F03A0">
              <w:tc>
                <w:tcPr>
                  <w:tcW w:w="1712" w:type="dxa"/>
                </w:tcPr>
                <w:p w14:paraId="5DF78DE4" w14:textId="24E403EB" w:rsidR="000549EF" w:rsidRDefault="00975768" w:rsidP="000549EF">
                  <w:r>
                    <w:t>General #</w:t>
                  </w:r>
                  <w:r w:rsidR="000549EF">
                    <w:t xml:space="preserve"> -</w:t>
                  </w:r>
                </w:p>
              </w:tc>
              <w:tc>
                <w:tcPr>
                  <w:tcW w:w="1357" w:type="dxa"/>
                </w:tcPr>
                <w:p w14:paraId="7D0B545E" w14:textId="4B6613A2" w:rsidR="000549EF" w:rsidRDefault="00975768" w:rsidP="000549EF">
                  <w:r>
                    <w:t>9270</w:t>
                  </w:r>
                  <w:r w:rsidR="000549EF">
                    <w:t xml:space="preserve"> </w:t>
                  </w:r>
                  <w:r>
                    <w:t>8473</w:t>
                  </w:r>
                </w:p>
              </w:tc>
            </w:tr>
          </w:tbl>
          <w:p w14:paraId="5C0AD4DA" w14:textId="6F2D699B" w:rsidR="00191111" w:rsidRDefault="00191111" w:rsidP="00665C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2D5231C6" w14:textId="12B625B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BC32F74" w14:textId="68A1BE54" w:rsidR="00312262" w:rsidRDefault="000E2399" w:rsidP="00886114">
            <w:r>
              <w:t>Pauline Sim</w:t>
            </w:r>
          </w:p>
        </w:tc>
        <w:tc>
          <w:tcPr>
            <w:tcW w:w="3913" w:type="dxa"/>
          </w:tcPr>
          <w:p w14:paraId="6A006C93" w14:textId="6DFDBE71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Solemnizer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0B559615" w14:textId="77777777" w:rsidTr="007F03A0">
              <w:tc>
                <w:tcPr>
                  <w:tcW w:w="1712" w:type="dxa"/>
                </w:tcPr>
                <w:p w14:paraId="404090CF" w14:textId="5BDAB9C3" w:rsidR="00665C30" w:rsidRDefault="000E2399" w:rsidP="00665C30">
                  <w:r>
                    <w:t>Pauline Sim</w:t>
                  </w:r>
                  <w:r w:rsidR="00665C30">
                    <w:t xml:space="preserve"> -</w:t>
                  </w:r>
                </w:p>
              </w:tc>
              <w:tc>
                <w:tcPr>
                  <w:tcW w:w="1357" w:type="dxa"/>
                </w:tcPr>
                <w:p w14:paraId="08003749" w14:textId="5D13AFEC" w:rsidR="00665C30" w:rsidRDefault="000E2399" w:rsidP="00665C30">
                  <w:r>
                    <w:t>9830 3138</w:t>
                  </w:r>
                </w:p>
              </w:tc>
            </w:tr>
          </w:tbl>
          <w:p w14:paraId="70D1A93B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6968155E" w14:textId="36562EC6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54C41C3" w14:textId="0C5EE20E" w:rsidR="00312262" w:rsidRDefault="00312262" w:rsidP="00886114">
            <w:proofErr w:type="spellStart"/>
            <w:r w:rsidRPr="00312262">
              <w:t>ByGabyTan</w:t>
            </w:r>
            <w:proofErr w:type="spellEnd"/>
          </w:p>
        </w:tc>
        <w:tc>
          <w:tcPr>
            <w:tcW w:w="3913" w:type="dxa"/>
          </w:tcPr>
          <w:p w14:paraId="19839E99" w14:textId="39CCCA9A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Bride's Makeup artist (Morning + Night)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451C2798" w14:textId="77777777" w:rsidTr="007F03A0">
              <w:tc>
                <w:tcPr>
                  <w:tcW w:w="1712" w:type="dxa"/>
                </w:tcPr>
                <w:p w14:paraId="11D41E15" w14:textId="79FF5962" w:rsidR="00665C30" w:rsidRDefault="00665C30" w:rsidP="00665C30">
                  <w:r>
                    <w:t>Gaby -</w:t>
                  </w:r>
                </w:p>
              </w:tc>
              <w:tc>
                <w:tcPr>
                  <w:tcW w:w="1357" w:type="dxa"/>
                </w:tcPr>
                <w:p w14:paraId="1192BAFD" w14:textId="140ECD62" w:rsidR="00665C30" w:rsidRDefault="00665C30" w:rsidP="00665C30">
                  <w:r>
                    <w:t>9838 8667</w:t>
                  </w:r>
                </w:p>
              </w:tc>
            </w:tr>
          </w:tbl>
          <w:p w14:paraId="234D42F7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2605EDA0" w14:textId="660EB9D2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908A36B" w14:textId="103429AF" w:rsidR="00312262" w:rsidRDefault="00312262" w:rsidP="00886114">
            <w:r w:rsidRPr="00312262">
              <w:t>3teeMakeup</w:t>
            </w:r>
          </w:p>
        </w:tc>
        <w:tc>
          <w:tcPr>
            <w:tcW w:w="3913" w:type="dxa"/>
          </w:tcPr>
          <w:p w14:paraId="3B722BC5" w14:textId="2CA53DEE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TB mother Makeup artist (Morning)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665C30" w14:paraId="427D6823" w14:textId="77777777" w:rsidTr="007F03A0">
              <w:tc>
                <w:tcPr>
                  <w:tcW w:w="1712" w:type="dxa"/>
                </w:tcPr>
                <w:p w14:paraId="16E9F3AF" w14:textId="2CC63578" w:rsidR="00665C30" w:rsidRDefault="00665C30" w:rsidP="00665C30">
                  <w:r>
                    <w:t>Alice -</w:t>
                  </w:r>
                </w:p>
              </w:tc>
              <w:tc>
                <w:tcPr>
                  <w:tcW w:w="1357" w:type="dxa"/>
                </w:tcPr>
                <w:p w14:paraId="28363434" w14:textId="6C14297F" w:rsidR="00665C30" w:rsidRDefault="00665C30" w:rsidP="00665C30">
                  <w:r>
                    <w:t>8778 3225</w:t>
                  </w:r>
                </w:p>
              </w:tc>
            </w:tr>
          </w:tbl>
          <w:p w14:paraId="5DFBA10D" w14:textId="77777777" w:rsidR="00312262" w:rsidRPr="004B1241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6FFE4636" w14:textId="195E61EB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C79CA6C" w14:textId="658DEEE0" w:rsidR="00312262" w:rsidRDefault="00312262" w:rsidP="00886114">
            <w:proofErr w:type="spellStart"/>
            <w:r w:rsidRPr="00312262">
              <w:t>Pixioo</w:t>
            </w:r>
            <w:proofErr w:type="spellEnd"/>
          </w:p>
        </w:tc>
        <w:tc>
          <w:tcPr>
            <w:tcW w:w="3913" w:type="dxa"/>
          </w:tcPr>
          <w:p w14:paraId="77576D05" w14:textId="54303BBB" w:rsidR="00312262" w:rsidRPr="00956982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Photographer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332B6D" w14:paraId="746C6538" w14:textId="77777777" w:rsidTr="007F03A0">
              <w:tc>
                <w:tcPr>
                  <w:tcW w:w="1712" w:type="dxa"/>
                </w:tcPr>
                <w:p w14:paraId="73970C53" w14:textId="57CC2B01" w:rsidR="00332B6D" w:rsidRDefault="00332B6D" w:rsidP="00332B6D">
                  <w:r>
                    <w:t xml:space="preserve">Samuel - </w:t>
                  </w:r>
                </w:p>
              </w:tc>
              <w:tc>
                <w:tcPr>
                  <w:tcW w:w="1357" w:type="dxa"/>
                </w:tcPr>
                <w:p w14:paraId="04C0D307" w14:textId="5214AD43" w:rsidR="00332B6D" w:rsidRDefault="00332B6D" w:rsidP="00332B6D">
                  <w:r>
                    <w:t>8328 2305</w:t>
                  </w:r>
                </w:p>
              </w:tc>
            </w:tr>
          </w:tbl>
          <w:p w14:paraId="54DF20F4" w14:textId="23259377" w:rsidR="00312262" w:rsidRPr="00956982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262" w14:paraId="75A63537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AD676E9" w14:textId="43106BB0" w:rsidR="00312262" w:rsidRPr="00312262" w:rsidRDefault="00312262" w:rsidP="00886114">
            <w:r w:rsidRPr="00312262">
              <w:t>ST REGIS</w:t>
            </w:r>
          </w:p>
        </w:tc>
        <w:tc>
          <w:tcPr>
            <w:tcW w:w="3913" w:type="dxa"/>
          </w:tcPr>
          <w:p w14:paraId="109CB631" w14:textId="0B9927C2" w:rsidR="00312262" w:rsidRPr="00956982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975768" w14:paraId="2A5E18D7" w14:textId="77777777" w:rsidTr="007F03A0">
              <w:tc>
                <w:tcPr>
                  <w:tcW w:w="1712" w:type="dxa"/>
                </w:tcPr>
                <w:p w14:paraId="7B207BF0" w14:textId="2361824C" w:rsidR="00975768" w:rsidRDefault="00975768" w:rsidP="00975768">
                  <w:proofErr w:type="spellStart"/>
                  <w:r>
                    <w:t>Frontdesk</w:t>
                  </w:r>
                  <w:proofErr w:type="spellEnd"/>
                  <w:r>
                    <w:t xml:space="preserve"> - </w:t>
                  </w:r>
                </w:p>
              </w:tc>
              <w:tc>
                <w:tcPr>
                  <w:tcW w:w="1357" w:type="dxa"/>
                </w:tcPr>
                <w:p w14:paraId="283F95AF" w14:textId="38850329" w:rsidR="00975768" w:rsidRDefault="00975768" w:rsidP="00975768">
                  <w:r w:rsidRPr="00975768">
                    <w:t>6506 6888</w:t>
                  </w:r>
                </w:p>
              </w:tc>
            </w:tr>
          </w:tbl>
          <w:p w14:paraId="67063EDB" w14:textId="77777777" w:rsidR="00312262" w:rsidRPr="00956982" w:rsidRDefault="00312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253" w14:paraId="7B34E8A2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69504B7" w14:textId="03CCE099" w:rsidR="008D2253" w:rsidRPr="00312262" w:rsidRDefault="008D2253" w:rsidP="00886114">
            <w:r>
              <w:t>Groomsmen</w:t>
            </w:r>
          </w:p>
        </w:tc>
        <w:tc>
          <w:tcPr>
            <w:tcW w:w="3913" w:type="dxa"/>
          </w:tcPr>
          <w:p w14:paraId="4DE2CB1A" w14:textId="77777777" w:rsidR="008D2253" w:rsidRDefault="008D2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57"/>
            </w:tblGrid>
            <w:tr w:rsidR="007D3ABC" w14:paraId="78B5770F" w14:textId="77777777" w:rsidTr="007F03A0">
              <w:tc>
                <w:tcPr>
                  <w:tcW w:w="1712" w:type="dxa"/>
                </w:tcPr>
                <w:p w14:paraId="229372B6" w14:textId="5EAC8C40" w:rsidR="007D3ABC" w:rsidRDefault="007D3ABC">
                  <w:r>
                    <w:t>Daryl -</w:t>
                  </w:r>
                </w:p>
              </w:tc>
              <w:tc>
                <w:tcPr>
                  <w:tcW w:w="1357" w:type="dxa"/>
                </w:tcPr>
                <w:p w14:paraId="0DA471FC" w14:textId="3F5A284F" w:rsidR="007D3ABC" w:rsidRDefault="007D3ABC">
                  <w:r>
                    <w:t>9617 8086</w:t>
                  </w:r>
                </w:p>
              </w:tc>
            </w:tr>
            <w:tr w:rsidR="007D3ABC" w14:paraId="5F402C82" w14:textId="77777777" w:rsidTr="007F03A0">
              <w:tc>
                <w:tcPr>
                  <w:tcW w:w="1712" w:type="dxa"/>
                </w:tcPr>
                <w:p w14:paraId="64A56239" w14:textId="77BB9005" w:rsidR="007D3ABC" w:rsidRDefault="007D3ABC">
                  <w:r>
                    <w:t>Jason -</w:t>
                  </w:r>
                </w:p>
              </w:tc>
              <w:tc>
                <w:tcPr>
                  <w:tcW w:w="1357" w:type="dxa"/>
                </w:tcPr>
                <w:p w14:paraId="37B61493" w14:textId="04E5F4E7" w:rsidR="007D3ABC" w:rsidRDefault="007D3ABC">
                  <w:r>
                    <w:t>9178 9827</w:t>
                  </w:r>
                </w:p>
              </w:tc>
            </w:tr>
            <w:tr w:rsidR="007D3ABC" w14:paraId="298AC97B" w14:textId="77777777" w:rsidTr="007F03A0">
              <w:tc>
                <w:tcPr>
                  <w:tcW w:w="1712" w:type="dxa"/>
                </w:tcPr>
                <w:p w14:paraId="3BF860A7" w14:textId="62DBBBAF" w:rsidR="007D3ABC" w:rsidRDefault="007D3ABC">
                  <w:r>
                    <w:t>Yuen Kai -</w:t>
                  </w:r>
                </w:p>
              </w:tc>
              <w:tc>
                <w:tcPr>
                  <w:tcW w:w="1357" w:type="dxa"/>
                </w:tcPr>
                <w:p w14:paraId="42A0AFF3" w14:textId="57A3693C" w:rsidR="007D3ABC" w:rsidRDefault="007D3ABC">
                  <w:r>
                    <w:t>9767 8234</w:t>
                  </w:r>
                </w:p>
              </w:tc>
            </w:tr>
          </w:tbl>
          <w:p w14:paraId="10969092" w14:textId="73880022" w:rsidR="007D3ABC" w:rsidRPr="00956982" w:rsidRDefault="007D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253" w14:paraId="169011EA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BC8A9A7" w14:textId="319A51CC" w:rsidR="008D2253" w:rsidRPr="00312262" w:rsidRDefault="008D2253" w:rsidP="00886114">
            <w:r>
              <w:t>Bridesmaid</w:t>
            </w:r>
          </w:p>
        </w:tc>
        <w:tc>
          <w:tcPr>
            <w:tcW w:w="3913" w:type="dxa"/>
          </w:tcPr>
          <w:p w14:paraId="2C212344" w14:textId="77777777" w:rsidR="008D2253" w:rsidRDefault="008D22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62"/>
            </w:tblGrid>
            <w:tr w:rsidR="007D3ABC" w14:paraId="7C69E14A" w14:textId="77777777" w:rsidTr="007F03A0">
              <w:tc>
                <w:tcPr>
                  <w:tcW w:w="1712" w:type="dxa"/>
                </w:tcPr>
                <w:p w14:paraId="286F65AA" w14:textId="425C6E35" w:rsidR="007D3ABC" w:rsidRDefault="007D3ABC" w:rsidP="007D3ABC">
                  <w:r>
                    <w:t>Yuan Yi -</w:t>
                  </w:r>
                </w:p>
              </w:tc>
              <w:tc>
                <w:tcPr>
                  <w:tcW w:w="1362" w:type="dxa"/>
                </w:tcPr>
                <w:p w14:paraId="549BE9EC" w14:textId="1A458787" w:rsidR="007D3ABC" w:rsidRDefault="007D3ABC" w:rsidP="007D3ABC">
                  <w:r>
                    <w:t>9822 3173</w:t>
                  </w:r>
                </w:p>
              </w:tc>
            </w:tr>
            <w:tr w:rsidR="007D3ABC" w14:paraId="7984FF1D" w14:textId="77777777" w:rsidTr="007F03A0">
              <w:tc>
                <w:tcPr>
                  <w:tcW w:w="1712" w:type="dxa"/>
                </w:tcPr>
                <w:p w14:paraId="04F4DCEE" w14:textId="3DCA4A46" w:rsidR="007D3ABC" w:rsidRDefault="007A312C" w:rsidP="007D3ABC">
                  <w:r>
                    <w:t>Kai</w:t>
                  </w:r>
                  <w:r w:rsidR="003A3BFF">
                    <w:t xml:space="preserve"> Y</w:t>
                  </w:r>
                  <w:r>
                    <w:t>an</w:t>
                  </w:r>
                  <w:r w:rsidR="00956D4D">
                    <w:t xml:space="preserve"> </w:t>
                  </w:r>
                  <w:r w:rsidR="007D3ABC">
                    <w:t>-</w:t>
                  </w:r>
                </w:p>
              </w:tc>
              <w:tc>
                <w:tcPr>
                  <w:tcW w:w="1362" w:type="dxa"/>
                </w:tcPr>
                <w:p w14:paraId="40CC527B" w14:textId="1D3B100C" w:rsidR="007D3ABC" w:rsidRDefault="007D3ABC" w:rsidP="007D3ABC">
                  <w:r>
                    <w:t>8382 7684</w:t>
                  </w:r>
                </w:p>
              </w:tc>
            </w:tr>
            <w:tr w:rsidR="007D3ABC" w14:paraId="627F03A5" w14:textId="77777777" w:rsidTr="007F03A0">
              <w:tc>
                <w:tcPr>
                  <w:tcW w:w="1712" w:type="dxa"/>
                </w:tcPr>
                <w:p w14:paraId="7E3BF1D8" w14:textId="6B807B80" w:rsidR="007D3ABC" w:rsidRDefault="007D3ABC" w:rsidP="007D3ABC">
                  <w:r>
                    <w:t>Demi -</w:t>
                  </w:r>
                </w:p>
              </w:tc>
              <w:tc>
                <w:tcPr>
                  <w:tcW w:w="1362" w:type="dxa"/>
                </w:tcPr>
                <w:p w14:paraId="5CB9E47A" w14:textId="7CD300EB" w:rsidR="007D3ABC" w:rsidRDefault="007D3ABC" w:rsidP="007D3ABC">
                  <w:r>
                    <w:t>9739 0320</w:t>
                  </w:r>
                </w:p>
              </w:tc>
            </w:tr>
          </w:tbl>
          <w:p w14:paraId="0E52B901" w14:textId="2F649DA5" w:rsidR="007D3ABC" w:rsidRPr="00956982" w:rsidRDefault="007D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2F3B" w14:paraId="5FB83D67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17C3411" w14:textId="1BB6A263" w:rsidR="00E12F3B" w:rsidRDefault="000E2399" w:rsidP="00886114">
            <w:r>
              <w:t>Venue discipline master</w:t>
            </w:r>
          </w:p>
        </w:tc>
        <w:tc>
          <w:tcPr>
            <w:tcW w:w="3913" w:type="dxa"/>
          </w:tcPr>
          <w:p w14:paraId="74E66A02" w14:textId="10FC1B2A" w:rsidR="00E12F3B" w:rsidRDefault="00E1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Venue setup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62"/>
            </w:tblGrid>
            <w:tr w:rsidR="00E12F3B" w14:paraId="1152B5F8" w14:textId="77777777" w:rsidTr="007F03A0">
              <w:tc>
                <w:tcPr>
                  <w:tcW w:w="1712" w:type="dxa"/>
                </w:tcPr>
                <w:p w14:paraId="1EADDC1D" w14:textId="7AC444BC" w:rsidR="00E12F3B" w:rsidRDefault="00E12F3B" w:rsidP="00E12F3B">
                  <w:proofErr w:type="spellStart"/>
                  <w:r>
                    <w:t>Rnans</w:t>
                  </w:r>
                  <w:proofErr w:type="spellEnd"/>
                  <w:r>
                    <w:t xml:space="preserve"> -</w:t>
                  </w:r>
                </w:p>
              </w:tc>
              <w:tc>
                <w:tcPr>
                  <w:tcW w:w="1362" w:type="dxa"/>
                </w:tcPr>
                <w:p w14:paraId="0EE20E7E" w14:textId="053B9BA0" w:rsidR="00E12F3B" w:rsidRDefault="00E12F3B" w:rsidP="00E12F3B">
                  <w:r w:rsidRPr="00E12F3B">
                    <w:t>8201 3988</w:t>
                  </w:r>
                </w:p>
              </w:tc>
            </w:tr>
            <w:tr w:rsidR="00E12F3B" w14:paraId="3FF560D9" w14:textId="77777777" w:rsidTr="007F03A0">
              <w:tc>
                <w:tcPr>
                  <w:tcW w:w="1712" w:type="dxa"/>
                </w:tcPr>
                <w:p w14:paraId="2D1B956E" w14:textId="7AF3EC7C" w:rsidR="00E12F3B" w:rsidRDefault="00E12F3B" w:rsidP="00E12F3B">
                  <w:r>
                    <w:t>Dom -</w:t>
                  </w:r>
                </w:p>
              </w:tc>
              <w:tc>
                <w:tcPr>
                  <w:tcW w:w="1362" w:type="dxa"/>
                </w:tcPr>
                <w:p w14:paraId="1640687E" w14:textId="368D8E71" w:rsidR="00E12F3B" w:rsidRDefault="00E12F3B" w:rsidP="00E12F3B">
                  <w:r w:rsidRPr="00E12F3B">
                    <w:t>9221 6867</w:t>
                  </w:r>
                </w:p>
              </w:tc>
            </w:tr>
          </w:tbl>
          <w:p w14:paraId="467DB5E7" w14:textId="77777777" w:rsidR="00E12F3B" w:rsidRDefault="00E12F3B" w:rsidP="007D3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03A0" w14:paraId="36FB28E2" w14:textId="77777777" w:rsidTr="00312262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5B47C89" w14:textId="385A2636" w:rsidR="007F03A0" w:rsidRDefault="007F03A0" w:rsidP="00886114">
            <w:proofErr w:type="spellStart"/>
            <w:r>
              <w:t>WeddingCake</w:t>
            </w:r>
            <w:proofErr w:type="spellEnd"/>
          </w:p>
        </w:tc>
        <w:tc>
          <w:tcPr>
            <w:tcW w:w="3913" w:type="dxa"/>
          </w:tcPr>
          <w:p w14:paraId="581A7F11" w14:textId="2782298A" w:rsidR="007F03A0" w:rsidRDefault="007F0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Wedding cake </w:t>
            </w:r>
            <w:r w:rsidR="00D84B87">
              <w:br/>
            </w:r>
            <w:r w:rsidR="00D84B87">
              <w:br/>
            </w:r>
            <w:r w:rsidR="00D84B87" w:rsidRPr="00D84B87">
              <w:rPr>
                <w:u w:val="single"/>
              </w:rPr>
              <w:t>13 Bartley Road, 04-16 The Quinn, S539789</w:t>
            </w:r>
          </w:p>
        </w:tc>
        <w:tc>
          <w:tcPr>
            <w:tcW w:w="391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12"/>
              <w:gridCol w:w="1362"/>
            </w:tblGrid>
            <w:tr w:rsidR="007F03A0" w14:paraId="5F88D686" w14:textId="77777777" w:rsidTr="007F03A0">
              <w:tc>
                <w:tcPr>
                  <w:tcW w:w="1712" w:type="dxa"/>
                </w:tcPr>
                <w:p w14:paraId="4BBDE0A7" w14:textId="072989B0" w:rsidR="007F03A0" w:rsidRDefault="007F03A0" w:rsidP="007F03A0">
                  <w:r>
                    <w:t>Jacqueline -</w:t>
                  </w:r>
                </w:p>
              </w:tc>
              <w:tc>
                <w:tcPr>
                  <w:tcW w:w="1362" w:type="dxa"/>
                </w:tcPr>
                <w:p w14:paraId="4E604D78" w14:textId="343B5F1C" w:rsidR="007F03A0" w:rsidRDefault="007F03A0" w:rsidP="007F03A0">
                  <w:r>
                    <w:t>9733 4204</w:t>
                  </w:r>
                </w:p>
              </w:tc>
            </w:tr>
            <w:tr w:rsidR="007F03A0" w14:paraId="52CED1AB" w14:textId="77777777" w:rsidTr="007F03A0">
              <w:tc>
                <w:tcPr>
                  <w:tcW w:w="1712" w:type="dxa"/>
                </w:tcPr>
                <w:p w14:paraId="1F9ABC08" w14:textId="337C2D1B" w:rsidR="007F03A0" w:rsidRDefault="005E3C85" w:rsidP="007F03A0">
                  <w:r>
                    <w:t>Eugene</w:t>
                  </w:r>
                  <w:r w:rsidR="007F03A0">
                    <w:t xml:space="preserve"> -</w:t>
                  </w:r>
                </w:p>
              </w:tc>
              <w:tc>
                <w:tcPr>
                  <w:tcW w:w="1362" w:type="dxa"/>
                </w:tcPr>
                <w:p w14:paraId="0E2C4139" w14:textId="6290969F" w:rsidR="007F03A0" w:rsidRDefault="00C2663B" w:rsidP="007F03A0">
                  <w:r>
                    <w:t>9181 7742</w:t>
                  </w:r>
                </w:p>
              </w:tc>
            </w:tr>
          </w:tbl>
          <w:p w14:paraId="0B898D37" w14:textId="15507C51" w:rsidR="007F03A0" w:rsidRDefault="007F03A0" w:rsidP="00E12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5B422D" w14:textId="77777777" w:rsidR="00135D04" w:rsidRDefault="00BB7C13">
      <w:r>
        <w:br w:type="page"/>
      </w:r>
    </w:p>
    <w:tbl>
      <w:tblPr>
        <w:tblStyle w:val="Meetingschedule"/>
        <w:tblW w:w="5000" w:type="pct"/>
        <w:tblLayout w:type="fixed"/>
        <w:tblLook w:val="01E0" w:firstRow="1" w:lastRow="1" w:firstColumn="1" w:lastColumn="1" w:noHBand="0" w:noVBand="0"/>
        <w:tblDescription w:val="Day 1 schedule information table"/>
      </w:tblPr>
      <w:tblGrid>
        <w:gridCol w:w="1652"/>
        <w:gridCol w:w="1279"/>
        <w:gridCol w:w="2413"/>
        <w:gridCol w:w="5112"/>
      </w:tblGrid>
      <w:tr w:rsidR="00E12F3B" w14:paraId="3037446C" w14:textId="0933FC5A" w:rsidTr="00566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F06B089" w14:textId="0C6BD03B" w:rsidR="00635D7B" w:rsidRDefault="00635D7B" w:rsidP="00BF1893">
            <w:r>
              <w:lastRenderedPageBreak/>
              <w:t>Event</w:t>
            </w:r>
          </w:p>
        </w:tc>
        <w:tc>
          <w:tcPr>
            <w:tcW w:w="1279" w:type="dxa"/>
          </w:tcPr>
          <w:p w14:paraId="0EAF38BC" w14:textId="77777777" w:rsidR="00635D7B" w:rsidRDefault="00000000" w:rsidP="00BF1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ime:"/>
                <w:tag w:val="Time:"/>
                <w:id w:val="-1931798311"/>
                <w:placeholder>
                  <w:docPart w:val="4CA1DE6DFF1F434F94347637999F6FA1"/>
                </w:placeholder>
                <w:temporary/>
                <w:showingPlcHdr/>
                <w15:appearance w15:val="hidden"/>
              </w:sdtPr>
              <w:sdtContent>
                <w:r w:rsidR="00635D7B">
                  <w:t>Time</w:t>
                </w:r>
              </w:sdtContent>
            </w:sdt>
          </w:p>
        </w:tc>
        <w:tc>
          <w:tcPr>
            <w:tcW w:w="2413" w:type="dxa"/>
          </w:tcPr>
          <w:p w14:paraId="73204A47" w14:textId="77777777" w:rsidR="00635D7B" w:rsidRDefault="00000000" w:rsidP="00BF1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Location:"/>
                <w:tag w:val="Location:"/>
                <w:id w:val="2100982060"/>
                <w:placeholder>
                  <w:docPart w:val="82087DD957B848C3956F28E6A507FA12"/>
                </w:placeholder>
                <w:temporary/>
                <w:showingPlcHdr/>
                <w15:appearance w15:val="hidden"/>
              </w:sdtPr>
              <w:sdtContent>
                <w:r w:rsidR="00635D7B">
                  <w:t>Location</w:t>
                </w:r>
              </w:sdtContent>
            </w:sdt>
          </w:p>
        </w:tc>
        <w:tc>
          <w:tcPr>
            <w:tcW w:w="5112" w:type="dxa"/>
          </w:tcPr>
          <w:p w14:paraId="2A64C46A" w14:textId="1CE60172" w:rsidR="00635D7B" w:rsidRDefault="00635D7B" w:rsidP="00BF1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35D7B" w14:paraId="66711376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4C4399E4" w14:textId="4132D72F" w:rsidR="00963AF5" w:rsidRDefault="00963AF5" w:rsidP="00BF1893">
            <w:pPr>
              <w:rPr>
                <w:b w:val="0"/>
              </w:rPr>
            </w:pPr>
            <w:r>
              <w:t xml:space="preserve">TB </w:t>
            </w:r>
            <w:r w:rsidRPr="001B7DEF">
              <w:t>Gather</w:t>
            </w:r>
          </w:p>
          <w:p w14:paraId="51E8A0CD" w14:textId="0B18AA22" w:rsidR="00635D7B" w:rsidRDefault="007153C7" w:rsidP="00BF1893">
            <w:pPr>
              <w:rPr>
                <w:b w:val="0"/>
              </w:rPr>
            </w:pPr>
            <w:r>
              <w:t>Morning</w:t>
            </w:r>
            <w:r w:rsidRPr="001B7DEF">
              <w:t xml:space="preserve"> MU</w:t>
            </w:r>
          </w:p>
          <w:p w14:paraId="3F422FC1" w14:textId="12A65DAC" w:rsidR="00963AF5" w:rsidRPr="001B7DEF" w:rsidRDefault="00963AF5" w:rsidP="00BF1893">
            <w:r>
              <w:t>Prep TD</w:t>
            </w:r>
          </w:p>
        </w:tc>
        <w:tc>
          <w:tcPr>
            <w:tcW w:w="1279" w:type="dxa"/>
          </w:tcPr>
          <w:p w14:paraId="692ECB50" w14:textId="7267E9CD" w:rsidR="00635D7B" w:rsidRPr="001B7DEF" w:rsidRDefault="007153C7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0830Hrs</w:t>
            </w:r>
          </w:p>
        </w:tc>
        <w:tc>
          <w:tcPr>
            <w:tcW w:w="2413" w:type="dxa"/>
          </w:tcPr>
          <w:p w14:paraId="433AB1DA" w14:textId="65CF7420" w:rsidR="00635D7B" w:rsidRPr="001B7DEF" w:rsidRDefault="00963A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7DEF">
              <w:t>Telok</w:t>
            </w:r>
            <w:proofErr w:type="spellEnd"/>
            <w:r w:rsidRPr="001B7DEF">
              <w:t xml:space="preserve"> Blangah house</w:t>
            </w:r>
          </w:p>
        </w:tc>
        <w:tc>
          <w:tcPr>
            <w:tcW w:w="5112" w:type="dxa"/>
          </w:tcPr>
          <w:p w14:paraId="1CB1F7BE" w14:textId="77777777" w:rsidR="00635D7B" w:rsidRDefault="00963A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Girls</w:t>
            </w:r>
            <w:r>
              <w:t xml:space="preserve">: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 house</w:t>
            </w:r>
          </w:p>
          <w:p w14:paraId="4AFC73F3" w14:textId="77777777" w:rsidR="00963AF5" w:rsidRDefault="00963A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up for Bride</w:t>
            </w:r>
          </w:p>
          <w:p w14:paraId="3B61D4D0" w14:textId="77777777" w:rsidR="00963AF5" w:rsidRDefault="00963A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Prepare torture devices </w:t>
            </w:r>
          </w:p>
          <w:p w14:paraId="2231EF84" w14:textId="77777777" w:rsidR="00F71FF5" w:rsidRDefault="00F71F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ED230B" w14:textId="77777777" w:rsidR="00F71FF5" w:rsidRDefault="00F71FF5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1FF5">
              <w:rPr>
                <w:b/>
                <w:bCs/>
              </w:rPr>
              <w:t>*Bridesmaid</w:t>
            </w:r>
          </w:p>
          <w:p w14:paraId="3DC5C05A" w14:textId="79CDA6F6" w:rsidR="000C07B2" w:rsidRPr="00F71FF5" w:rsidRDefault="000C07B2" w:rsidP="005542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proofErr w:type="spellStart"/>
            <w:r>
              <w:rPr>
                <w:b/>
                <w:bCs/>
              </w:rPr>
              <w:t>CarYY</w:t>
            </w:r>
            <w:proofErr w:type="spellEnd"/>
          </w:p>
        </w:tc>
      </w:tr>
      <w:tr w:rsidR="007153C7" w14:paraId="1E0662BD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2A1BB6A6" w14:textId="0A8D74B7" w:rsidR="007153C7" w:rsidRPr="001B7DEF" w:rsidRDefault="00963AF5" w:rsidP="007153C7">
            <w:r>
              <w:t xml:space="preserve">UT </w:t>
            </w:r>
            <w:r w:rsidR="007153C7" w:rsidRPr="001B7DEF">
              <w:t>Gather</w:t>
            </w:r>
          </w:p>
        </w:tc>
        <w:tc>
          <w:tcPr>
            <w:tcW w:w="1279" w:type="dxa"/>
          </w:tcPr>
          <w:p w14:paraId="043AC2DE" w14:textId="3E0D2713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0900Hrs</w:t>
            </w:r>
          </w:p>
        </w:tc>
        <w:tc>
          <w:tcPr>
            <w:tcW w:w="2413" w:type="dxa"/>
          </w:tcPr>
          <w:p w14:paraId="5D5279D7" w14:textId="7C205017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Yew </w:t>
            </w:r>
            <w:proofErr w:type="spellStart"/>
            <w:r w:rsidRPr="001B7DEF">
              <w:t>Tee</w:t>
            </w:r>
            <w:proofErr w:type="spellEnd"/>
            <w:r w:rsidRPr="001B7DEF">
              <w:t xml:space="preserve"> </w:t>
            </w:r>
            <w:r w:rsidR="00963AF5">
              <w:t>house</w:t>
            </w:r>
          </w:p>
        </w:tc>
        <w:tc>
          <w:tcPr>
            <w:tcW w:w="5112" w:type="dxa"/>
          </w:tcPr>
          <w:p w14:paraId="7365E3AD" w14:textId="77777777" w:rsidR="007153C7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Guys</w:t>
            </w:r>
            <w:r>
              <w:t>:</w:t>
            </w:r>
            <w:r w:rsidRPr="001B7DEF">
              <w:t xml:space="preserve"> Yew </w:t>
            </w:r>
            <w:proofErr w:type="spellStart"/>
            <w:r w:rsidRPr="001B7DEF">
              <w:t>Tee</w:t>
            </w:r>
            <w:proofErr w:type="spellEnd"/>
            <w:r w:rsidRPr="001B7DEF">
              <w:t xml:space="preserve"> house</w:t>
            </w:r>
          </w:p>
          <w:p w14:paraId="6D87549B" w14:textId="77777777" w:rsidR="00F71FF5" w:rsidRDefault="00F71FF5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1919FA" w14:textId="5EBFA6A2" w:rsidR="00F71FF5" w:rsidRPr="00F71FF5" w:rsidRDefault="00F71FF5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1FF5">
              <w:rPr>
                <w:b/>
                <w:bCs/>
              </w:rPr>
              <w:t xml:space="preserve">*Groomsmen </w:t>
            </w:r>
          </w:p>
        </w:tc>
      </w:tr>
      <w:tr w:rsidR="007153C7" w14:paraId="0E044BB7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2DC6A26" w14:textId="6F168D68" w:rsidR="007153C7" w:rsidRPr="001B7DEF" w:rsidRDefault="007153C7" w:rsidP="007153C7">
            <w:r w:rsidRPr="001B7DEF">
              <w:t xml:space="preserve">UT -&gt; TB 1 </w:t>
            </w:r>
          </w:p>
        </w:tc>
        <w:tc>
          <w:tcPr>
            <w:tcW w:w="1279" w:type="dxa"/>
          </w:tcPr>
          <w:p w14:paraId="5CE0DCB7" w14:textId="3CDD7A5F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0915Hrs</w:t>
            </w:r>
          </w:p>
        </w:tc>
        <w:tc>
          <w:tcPr>
            <w:tcW w:w="2413" w:type="dxa"/>
          </w:tcPr>
          <w:p w14:paraId="39803911" w14:textId="4D690B45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Yew </w:t>
            </w:r>
            <w:proofErr w:type="spellStart"/>
            <w:r w:rsidRPr="001B7DEF">
              <w:t>Tee</w:t>
            </w:r>
            <w:proofErr w:type="spellEnd"/>
            <w:r w:rsidRPr="001B7DEF">
              <w:t xml:space="preserve"> house</w:t>
            </w:r>
          </w:p>
        </w:tc>
        <w:tc>
          <w:tcPr>
            <w:tcW w:w="5112" w:type="dxa"/>
          </w:tcPr>
          <w:p w14:paraId="4830A55E" w14:textId="77777777" w:rsidR="007153C7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30mins from Yew Tee to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Blangah. </w:t>
            </w:r>
          </w:p>
          <w:p w14:paraId="14FC11C6" w14:textId="77777777" w:rsidR="00F71FF5" w:rsidRDefault="00F71FF5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422C94" w14:textId="77777777" w:rsidR="00F71FF5" w:rsidRDefault="00F71FF5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1FF5">
              <w:rPr>
                <w:b/>
                <w:bCs/>
              </w:rPr>
              <w:t>*Father need pour pomegranate water on car before leave</w:t>
            </w:r>
          </w:p>
          <w:p w14:paraId="071A10D4" w14:textId="618B19BC" w:rsidR="00F71FF5" w:rsidRPr="00F71FF5" w:rsidRDefault="00F71FF5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*</w:t>
            </w:r>
            <w:proofErr w:type="spellStart"/>
            <w:r w:rsidR="000C07B2">
              <w:rPr>
                <w:b/>
                <w:bCs/>
              </w:rPr>
              <w:t>CarJ</w:t>
            </w:r>
            <w:proofErr w:type="spellEnd"/>
            <w:r w:rsidR="000C07B2">
              <w:rPr>
                <w:b/>
                <w:bCs/>
              </w:rPr>
              <w:t xml:space="preserve">, </w:t>
            </w:r>
            <w:proofErr w:type="spellStart"/>
            <w:r w:rsidR="000C07B2">
              <w:rPr>
                <w:b/>
                <w:bCs/>
              </w:rPr>
              <w:t>CarK</w:t>
            </w:r>
            <w:proofErr w:type="spellEnd"/>
          </w:p>
        </w:tc>
      </w:tr>
      <w:tr w:rsidR="007153C7" w14:paraId="48ED85BF" w14:textId="7035BED6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3C42E35D" w14:textId="306F4DD9" w:rsidR="007153C7" w:rsidRPr="001B7DEF" w:rsidRDefault="007153C7" w:rsidP="007153C7">
            <w:r w:rsidRPr="001B7DEF">
              <w:t>Gatecrash</w:t>
            </w:r>
          </w:p>
        </w:tc>
        <w:tc>
          <w:tcPr>
            <w:tcW w:w="1279" w:type="dxa"/>
          </w:tcPr>
          <w:p w14:paraId="6D1936CE" w14:textId="31FC733B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0945Hrs</w:t>
            </w:r>
          </w:p>
        </w:tc>
        <w:tc>
          <w:tcPr>
            <w:tcW w:w="2413" w:type="dxa"/>
          </w:tcPr>
          <w:p w14:paraId="7B587CBC" w14:textId="741023D1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7DEF">
              <w:t>Telok</w:t>
            </w:r>
            <w:proofErr w:type="spellEnd"/>
            <w:r w:rsidRPr="001B7DEF">
              <w:t xml:space="preserve"> Blangah house</w:t>
            </w:r>
          </w:p>
        </w:tc>
        <w:tc>
          <w:tcPr>
            <w:tcW w:w="5112" w:type="dxa"/>
          </w:tcPr>
          <w:p w14:paraId="58E70D14" w14:textId="5E1AAF52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45mins gatecrash and kidnap bride</w:t>
            </w:r>
          </w:p>
        </w:tc>
      </w:tr>
      <w:tr w:rsidR="007153C7" w14:paraId="15C5FD38" w14:textId="32EDA37D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5B30C67A" w14:textId="19265D3C" w:rsidR="007153C7" w:rsidRPr="001B7DEF" w:rsidRDefault="007153C7" w:rsidP="007153C7">
            <w:r w:rsidRPr="001B7DEF">
              <w:t>TB -&gt; CG</w:t>
            </w:r>
          </w:p>
        </w:tc>
        <w:tc>
          <w:tcPr>
            <w:tcW w:w="1279" w:type="dxa"/>
          </w:tcPr>
          <w:p w14:paraId="793B2B35" w14:textId="590F1098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1030Hrs</w:t>
            </w:r>
          </w:p>
        </w:tc>
        <w:tc>
          <w:tcPr>
            <w:tcW w:w="2413" w:type="dxa"/>
          </w:tcPr>
          <w:p w14:paraId="6DF577E1" w14:textId="79078F70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Travel</w:t>
            </w:r>
          </w:p>
        </w:tc>
        <w:tc>
          <w:tcPr>
            <w:tcW w:w="5112" w:type="dxa"/>
          </w:tcPr>
          <w:p w14:paraId="789FF136" w14:textId="77777777" w:rsidR="007153C7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30mins from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 to Chinese Garden</w:t>
            </w:r>
          </w:p>
          <w:p w14:paraId="2DA3F3E5" w14:textId="77777777" w:rsidR="000C07B2" w:rsidRDefault="000C07B2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218D61" w14:textId="14F8E5AD" w:rsidR="00CB6769" w:rsidRDefault="00CE073D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0C07B2" w:rsidRPr="000C07B2">
              <w:rPr>
                <w:b/>
                <w:bCs/>
              </w:rPr>
              <w:t>CarYY</w:t>
            </w:r>
            <w:proofErr w:type="spellEnd"/>
            <w:r w:rsidR="00CB6769">
              <w:rPr>
                <w:b/>
                <w:bCs/>
              </w:rPr>
              <w:t xml:space="preserve">: </w:t>
            </w:r>
            <w:proofErr w:type="spellStart"/>
            <w:r w:rsidR="003A3BFF">
              <w:rPr>
                <w:b/>
                <w:bCs/>
              </w:rPr>
              <w:t>YuanYi</w:t>
            </w:r>
            <w:proofErr w:type="spellEnd"/>
            <w:r w:rsidR="00CB6769">
              <w:rPr>
                <w:b/>
                <w:bCs/>
              </w:rPr>
              <w:t xml:space="preserve">, </w:t>
            </w:r>
            <w:proofErr w:type="spellStart"/>
            <w:r w:rsidR="003A3BFF">
              <w:rPr>
                <w:b/>
                <w:bCs/>
              </w:rPr>
              <w:t>KaiYan</w:t>
            </w:r>
            <w:proofErr w:type="spellEnd"/>
          </w:p>
          <w:p w14:paraId="297D1A8E" w14:textId="3B339A08" w:rsidR="00CB6769" w:rsidRDefault="00CB6769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0C07B2" w:rsidRPr="000C07B2">
              <w:rPr>
                <w:b/>
                <w:bCs/>
              </w:rPr>
              <w:t>CarJ</w:t>
            </w:r>
            <w:proofErr w:type="spellEnd"/>
            <w:r>
              <w:rPr>
                <w:b/>
                <w:bCs/>
              </w:rPr>
              <w:t xml:space="preserve">: </w:t>
            </w:r>
            <w:r w:rsidR="003A3BFF">
              <w:rPr>
                <w:b/>
                <w:bCs/>
              </w:rPr>
              <w:t>Jason</w:t>
            </w:r>
            <w:r>
              <w:rPr>
                <w:b/>
                <w:bCs/>
              </w:rPr>
              <w:t xml:space="preserve">, </w:t>
            </w:r>
            <w:r w:rsidR="003A3BFF">
              <w:rPr>
                <w:b/>
                <w:bCs/>
              </w:rPr>
              <w:t>Yuen Kai</w:t>
            </w:r>
            <w:r w:rsidR="00CE073D">
              <w:rPr>
                <w:b/>
                <w:bCs/>
              </w:rPr>
              <w:t>, Samuel</w:t>
            </w:r>
          </w:p>
          <w:p w14:paraId="61A5C97A" w14:textId="0D7A72E6" w:rsidR="000C07B2" w:rsidRPr="000C07B2" w:rsidRDefault="00CB6769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proofErr w:type="spellStart"/>
            <w:r w:rsidR="000C07B2" w:rsidRPr="000C07B2">
              <w:rPr>
                <w:b/>
                <w:bCs/>
              </w:rPr>
              <w:t>CarK</w:t>
            </w:r>
            <w:proofErr w:type="spellEnd"/>
            <w:r>
              <w:rPr>
                <w:b/>
                <w:bCs/>
              </w:rPr>
              <w:t xml:space="preserve">: Daryl, </w:t>
            </w:r>
            <w:r w:rsidR="007A312C">
              <w:rPr>
                <w:b/>
                <w:bCs/>
              </w:rPr>
              <w:t>D</w:t>
            </w:r>
            <w:r w:rsidR="00CE073D">
              <w:rPr>
                <w:b/>
                <w:bCs/>
              </w:rPr>
              <w:t>emi</w:t>
            </w:r>
            <w:r>
              <w:rPr>
                <w:b/>
                <w:bCs/>
              </w:rPr>
              <w:t xml:space="preserve">, </w:t>
            </w:r>
            <w:r w:rsidR="003A3BFF">
              <w:rPr>
                <w:b/>
                <w:bCs/>
              </w:rPr>
              <w:t>Kenny</w:t>
            </w:r>
            <w:r>
              <w:rPr>
                <w:b/>
                <w:bCs/>
              </w:rPr>
              <w:t xml:space="preserve">, </w:t>
            </w:r>
            <w:r w:rsidR="003A3BFF">
              <w:rPr>
                <w:b/>
                <w:bCs/>
              </w:rPr>
              <w:t>Denise</w:t>
            </w:r>
          </w:p>
        </w:tc>
      </w:tr>
      <w:tr w:rsidR="007153C7" w14:paraId="3375ACBF" w14:textId="302F29B5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678FFA26" w14:textId="51A5555B" w:rsidR="007153C7" w:rsidRPr="001B7DEF" w:rsidRDefault="007153C7" w:rsidP="007153C7">
            <w:r w:rsidRPr="001B7DEF">
              <w:t>Photoshoot</w:t>
            </w:r>
          </w:p>
        </w:tc>
        <w:tc>
          <w:tcPr>
            <w:tcW w:w="1279" w:type="dxa"/>
          </w:tcPr>
          <w:p w14:paraId="197C7579" w14:textId="689FE487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1100Hrs</w:t>
            </w:r>
          </w:p>
        </w:tc>
        <w:tc>
          <w:tcPr>
            <w:tcW w:w="2413" w:type="dxa"/>
          </w:tcPr>
          <w:p w14:paraId="56B36B7D" w14:textId="5F40609C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Chinese Garden</w:t>
            </w:r>
          </w:p>
        </w:tc>
        <w:tc>
          <w:tcPr>
            <w:tcW w:w="5112" w:type="dxa"/>
          </w:tcPr>
          <w:p w14:paraId="1C5FDD2C" w14:textId="72626DE9" w:rsidR="008C7931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1hr photoshoot</w:t>
            </w:r>
          </w:p>
        </w:tc>
      </w:tr>
      <w:tr w:rsidR="007153C7" w14:paraId="25D0C4EB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22B45773" w14:textId="42417764" w:rsidR="007153C7" w:rsidRPr="001B7DEF" w:rsidRDefault="007153C7" w:rsidP="007153C7">
            <w:r>
              <w:t>TB Food</w:t>
            </w:r>
          </w:p>
        </w:tc>
        <w:tc>
          <w:tcPr>
            <w:tcW w:w="1279" w:type="dxa"/>
          </w:tcPr>
          <w:p w14:paraId="7B8B8993" w14:textId="72C686B3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1130Hrs</w:t>
            </w:r>
          </w:p>
        </w:tc>
        <w:tc>
          <w:tcPr>
            <w:tcW w:w="2413" w:type="dxa"/>
          </w:tcPr>
          <w:p w14:paraId="3329D273" w14:textId="209E6711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Telok</w:t>
            </w:r>
            <w:proofErr w:type="spellEnd"/>
            <w:r>
              <w:t xml:space="preserve"> Blangah</w:t>
            </w:r>
            <w:r w:rsidRPr="001B7DEF">
              <w:t xml:space="preserve"> house</w:t>
            </w:r>
          </w:p>
        </w:tc>
        <w:tc>
          <w:tcPr>
            <w:tcW w:w="5112" w:type="dxa"/>
          </w:tcPr>
          <w:p w14:paraId="4A69FD0C" w14:textId="77777777" w:rsidR="007153C7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 to arrive at 1130hrs</w:t>
            </w:r>
          </w:p>
          <w:p w14:paraId="26165EE4" w14:textId="77777777" w:rsidR="00F71FF5" w:rsidRDefault="00F71FF5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67B5DF7" w14:textId="5A5C9065" w:rsidR="00F71FF5" w:rsidRPr="00F71FF5" w:rsidRDefault="00F71FF5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1FF5">
              <w:rPr>
                <w:b/>
                <w:bCs/>
              </w:rPr>
              <w:t>*Jason to confirm</w:t>
            </w:r>
          </w:p>
        </w:tc>
      </w:tr>
      <w:tr w:rsidR="007153C7" w14:paraId="0F2C28D3" w14:textId="24B4A15A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4470EF02" w14:textId="7196602D" w:rsidR="007153C7" w:rsidRPr="001B7DEF" w:rsidRDefault="007153C7" w:rsidP="007153C7">
            <w:r w:rsidRPr="001B7DEF">
              <w:t>CG -&gt; UT</w:t>
            </w:r>
          </w:p>
        </w:tc>
        <w:tc>
          <w:tcPr>
            <w:tcW w:w="1279" w:type="dxa"/>
            <w:vMerge w:val="restart"/>
          </w:tcPr>
          <w:p w14:paraId="3B8E057B" w14:textId="46F9983A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1200Hrs</w:t>
            </w:r>
          </w:p>
        </w:tc>
        <w:tc>
          <w:tcPr>
            <w:tcW w:w="2413" w:type="dxa"/>
          </w:tcPr>
          <w:p w14:paraId="52750CC9" w14:textId="56FF9215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Travel</w:t>
            </w:r>
          </w:p>
        </w:tc>
        <w:tc>
          <w:tcPr>
            <w:tcW w:w="5112" w:type="dxa"/>
          </w:tcPr>
          <w:p w14:paraId="3F04F328" w14:textId="77777777" w:rsidR="007153C7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30mins from Chinese Garden to Yew Tee</w:t>
            </w:r>
          </w:p>
          <w:p w14:paraId="7F687759" w14:textId="77777777" w:rsidR="00CB6769" w:rsidRDefault="00CB6769" w:rsidP="00CB6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3BF1176E" w14:textId="174AE5EB" w:rsidR="00CB6769" w:rsidRDefault="00CB6769" w:rsidP="00CB6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0C07B2">
              <w:rPr>
                <w:b/>
                <w:bCs/>
              </w:rPr>
              <w:t>CarYY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 w:rsidR="003A3BFF">
              <w:rPr>
                <w:b/>
                <w:bCs/>
              </w:rPr>
              <w:t>YuanYi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 w:rsidR="003A3BFF">
              <w:rPr>
                <w:b/>
                <w:bCs/>
              </w:rPr>
              <w:t>KaiYan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B1C9EE5" w14:textId="0B876CA3" w:rsidR="00CB6769" w:rsidRDefault="00CB6769" w:rsidP="00CB6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0C07B2">
              <w:rPr>
                <w:b/>
                <w:bCs/>
              </w:rPr>
              <w:t>CarJ</w:t>
            </w:r>
            <w:proofErr w:type="spellEnd"/>
            <w:r>
              <w:rPr>
                <w:b/>
                <w:bCs/>
              </w:rPr>
              <w:t xml:space="preserve">: </w:t>
            </w:r>
            <w:r w:rsidR="003A3BFF">
              <w:rPr>
                <w:b/>
                <w:bCs/>
              </w:rPr>
              <w:t>Jason</w:t>
            </w:r>
            <w:r>
              <w:rPr>
                <w:b/>
                <w:bCs/>
              </w:rPr>
              <w:t xml:space="preserve">, </w:t>
            </w:r>
            <w:r w:rsidR="003A3BFF">
              <w:rPr>
                <w:b/>
                <w:bCs/>
              </w:rPr>
              <w:t>Yuen Kai</w:t>
            </w:r>
            <w:r w:rsidR="00CE073D">
              <w:rPr>
                <w:b/>
                <w:bCs/>
              </w:rPr>
              <w:t>, Samuel</w:t>
            </w:r>
          </w:p>
          <w:p w14:paraId="409EAE4C" w14:textId="655F606F" w:rsidR="00CB6769" w:rsidRPr="001B7DEF" w:rsidRDefault="00CB6769" w:rsidP="00CB6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07B2">
              <w:rPr>
                <w:b/>
                <w:bCs/>
              </w:rPr>
              <w:t>CarK</w:t>
            </w:r>
            <w:proofErr w:type="spellEnd"/>
            <w:r>
              <w:rPr>
                <w:b/>
                <w:bCs/>
              </w:rPr>
              <w:t xml:space="preserve">: Daryl, </w:t>
            </w:r>
            <w:r w:rsidR="003A3BFF">
              <w:rPr>
                <w:b/>
                <w:bCs/>
              </w:rPr>
              <w:t>Demi</w:t>
            </w:r>
            <w:r>
              <w:rPr>
                <w:b/>
                <w:bCs/>
              </w:rPr>
              <w:t xml:space="preserve">, </w:t>
            </w:r>
            <w:r w:rsidR="003A3BFF">
              <w:rPr>
                <w:b/>
                <w:bCs/>
              </w:rPr>
              <w:t>Kenny</w:t>
            </w:r>
            <w:r>
              <w:rPr>
                <w:b/>
                <w:bCs/>
              </w:rPr>
              <w:t xml:space="preserve">, </w:t>
            </w:r>
            <w:r w:rsidR="003A3BFF">
              <w:rPr>
                <w:b/>
                <w:bCs/>
              </w:rPr>
              <w:t>Denise</w:t>
            </w:r>
          </w:p>
        </w:tc>
      </w:tr>
      <w:tr w:rsidR="007153C7" w14:paraId="00CDE32C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1A75FC1" w14:textId="2958E9EF" w:rsidR="007153C7" w:rsidRPr="001B7DEF" w:rsidRDefault="007153C7" w:rsidP="007153C7">
            <w:r>
              <w:t>UT Food</w:t>
            </w:r>
          </w:p>
        </w:tc>
        <w:tc>
          <w:tcPr>
            <w:tcW w:w="1279" w:type="dxa"/>
            <w:vMerge/>
          </w:tcPr>
          <w:p w14:paraId="0D112AE9" w14:textId="14B4AB1B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3" w:type="dxa"/>
          </w:tcPr>
          <w:p w14:paraId="66A7DE2C" w14:textId="1F4D6279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Yew </w:t>
            </w:r>
            <w:proofErr w:type="spellStart"/>
            <w:r>
              <w:t>Tee</w:t>
            </w:r>
            <w:proofErr w:type="spellEnd"/>
            <w:r w:rsidRPr="001B7DEF">
              <w:t xml:space="preserve"> house</w:t>
            </w:r>
          </w:p>
        </w:tc>
        <w:tc>
          <w:tcPr>
            <w:tcW w:w="5112" w:type="dxa"/>
          </w:tcPr>
          <w:p w14:paraId="7685DD18" w14:textId="77777777" w:rsidR="00F71FF5" w:rsidRDefault="007153C7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 to arrive at 1200Hrs</w:t>
            </w:r>
          </w:p>
          <w:p w14:paraId="002A5D4D" w14:textId="77777777" w:rsidR="00F71FF5" w:rsidRDefault="00F71FF5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10325CC" w14:textId="24F31F45" w:rsidR="007153C7" w:rsidRPr="00F71FF5" w:rsidRDefault="00CE073D" w:rsidP="00F7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*Mother Lim will settle</w:t>
            </w:r>
          </w:p>
        </w:tc>
      </w:tr>
      <w:tr w:rsidR="007153C7" w14:paraId="6D80FF3C" w14:textId="229160B8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2C26EA50" w14:textId="376FCB1D" w:rsidR="007153C7" w:rsidRPr="001B7DEF" w:rsidRDefault="007153C7" w:rsidP="007153C7">
            <w:r w:rsidRPr="001B7DEF">
              <w:t>UT Tea</w:t>
            </w:r>
          </w:p>
        </w:tc>
        <w:tc>
          <w:tcPr>
            <w:tcW w:w="1279" w:type="dxa"/>
          </w:tcPr>
          <w:p w14:paraId="6BF7D9B9" w14:textId="254FB36A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1230Hrs</w:t>
            </w:r>
          </w:p>
        </w:tc>
        <w:tc>
          <w:tcPr>
            <w:tcW w:w="2413" w:type="dxa"/>
          </w:tcPr>
          <w:p w14:paraId="1E68862B" w14:textId="6C6E05D8" w:rsidR="007153C7" w:rsidRPr="001B7DEF" w:rsidRDefault="007153C7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Yew </w:t>
            </w:r>
            <w:proofErr w:type="spellStart"/>
            <w:r w:rsidRPr="001B7DEF">
              <w:t>Tee</w:t>
            </w:r>
            <w:proofErr w:type="spellEnd"/>
            <w:r w:rsidRPr="001B7DEF">
              <w:t xml:space="preserve"> house</w:t>
            </w:r>
          </w:p>
        </w:tc>
        <w:tc>
          <w:tcPr>
            <w:tcW w:w="5112" w:type="dxa"/>
          </w:tcPr>
          <w:p w14:paraId="7697E97D" w14:textId="77777777" w:rsidR="00F71FF5" w:rsidRDefault="00EC7C82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1.5hrs</w:t>
            </w:r>
            <w:r w:rsidR="007153C7" w:rsidRPr="001B7DEF">
              <w:t xml:space="preserve"> window for tea ceremony at Yew </w:t>
            </w:r>
            <w:proofErr w:type="spellStart"/>
            <w:r w:rsidR="007153C7" w:rsidRPr="001B7DEF">
              <w:t>Tee</w:t>
            </w:r>
            <w:proofErr w:type="spellEnd"/>
            <w:r w:rsidR="007153C7" w:rsidRPr="001B7DEF">
              <w:t xml:space="preserve"> house</w:t>
            </w:r>
          </w:p>
          <w:p w14:paraId="44CF8EC4" w14:textId="77777777" w:rsidR="00EC7C82" w:rsidRDefault="00EC7C82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3834C8" w14:textId="7D478E8C" w:rsidR="00EC7C82" w:rsidRPr="00EC7C82" w:rsidRDefault="00EC7C82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C7C82">
              <w:rPr>
                <w:b/>
                <w:bCs/>
              </w:rPr>
              <w:t>*</w:t>
            </w:r>
            <w:r>
              <w:rPr>
                <w:b/>
                <w:bCs/>
              </w:rPr>
              <w:t>I</w:t>
            </w:r>
            <w:r w:rsidRPr="00EC7C82">
              <w:rPr>
                <w:b/>
                <w:bCs/>
              </w:rPr>
              <w:t xml:space="preserve">ncluding lunch for everybody </w:t>
            </w:r>
          </w:p>
        </w:tc>
      </w:tr>
      <w:tr w:rsidR="004C4CDD" w14:paraId="2729EE30" w14:textId="0D4DB081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8CC970A" w14:textId="4352AFE0" w:rsidR="004C4CDD" w:rsidRPr="001B7DEF" w:rsidRDefault="004C4CDD" w:rsidP="007153C7">
            <w:r w:rsidRPr="001B7DEF">
              <w:t>UT -&gt; TB 2</w:t>
            </w:r>
          </w:p>
        </w:tc>
        <w:tc>
          <w:tcPr>
            <w:tcW w:w="1279" w:type="dxa"/>
            <w:vMerge w:val="restart"/>
          </w:tcPr>
          <w:p w14:paraId="2BCB0006" w14:textId="5DDE25EC" w:rsidR="004C4CDD" w:rsidRPr="001B7DEF" w:rsidRDefault="004C4CDD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1400Hrs</w:t>
            </w:r>
          </w:p>
        </w:tc>
        <w:tc>
          <w:tcPr>
            <w:tcW w:w="2413" w:type="dxa"/>
          </w:tcPr>
          <w:p w14:paraId="25CCB229" w14:textId="1D03D0FB" w:rsidR="004C4CDD" w:rsidRPr="001B7DEF" w:rsidRDefault="004C4CDD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Travel</w:t>
            </w:r>
          </w:p>
        </w:tc>
        <w:tc>
          <w:tcPr>
            <w:tcW w:w="5112" w:type="dxa"/>
          </w:tcPr>
          <w:p w14:paraId="78790227" w14:textId="43EFA70B" w:rsidR="004C4CDD" w:rsidRPr="001B7DEF" w:rsidRDefault="004C4CDD" w:rsidP="00715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30mins from Yew Tee to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</w:t>
            </w:r>
          </w:p>
        </w:tc>
      </w:tr>
      <w:tr w:rsidR="004C4CDD" w14:paraId="5E6D3EE2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5D8EC2A5" w14:textId="52E5E0B1" w:rsidR="004C4CDD" w:rsidRPr="001B7DEF" w:rsidRDefault="004C4CDD" w:rsidP="00EC7C82">
            <w:r w:rsidRPr="001B7DEF">
              <w:t>TG setup</w:t>
            </w:r>
          </w:p>
        </w:tc>
        <w:tc>
          <w:tcPr>
            <w:tcW w:w="1279" w:type="dxa"/>
            <w:vMerge/>
          </w:tcPr>
          <w:p w14:paraId="48CE0D2E" w14:textId="74111363" w:rsid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3" w:type="dxa"/>
          </w:tcPr>
          <w:p w14:paraId="23DC845D" w14:textId="40AD5206" w:rsidR="004C4CDD" w:rsidRPr="001B7DEF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Tanglin Gin</w:t>
            </w:r>
          </w:p>
        </w:tc>
        <w:tc>
          <w:tcPr>
            <w:tcW w:w="5112" w:type="dxa"/>
          </w:tcPr>
          <w:p w14:paraId="03AFBAAC" w14:textId="590A28CC" w:rsid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2-4pm confirm venue setup accordingly</w:t>
            </w:r>
            <w:r w:rsidR="00CE073D">
              <w:t xml:space="preserve"> to detailed plan </w:t>
            </w:r>
          </w:p>
          <w:p w14:paraId="75CBEF27" w14:textId="77777777" w:rsidR="00CE073D" w:rsidRPr="001B7DEF" w:rsidRDefault="00CE073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CEB7C7" w14:textId="491AD11D" w:rsidR="004C4CDD" w:rsidRPr="001B7DEF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1FF5">
              <w:rPr>
                <w:b/>
                <w:bCs/>
              </w:rPr>
              <w:t>*</w:t>
            </w:r>
            <w:r w:rsidR="003A3BFF">
              <w:rPr>
                <w:b/>
                <w:bCs/>
              </w:rPr>
              <w:t xml:space="preserve">Dom and </w:t>
            </w:r>
            <w:proofErr w:type="spellStart"/>
            <w:r w:rsidR="003A3BFF">
              <w:rPr>
                <w:b/>
                <w:bCs/>
              </w:rPr>
              <w:t>Rnans</w:t>
            </w:r>
            <w:proofErr w:type="spellEnd"/>
            <w:r w:rsidRPr="00F71FF5">
              <w:rPr>
                <w:b/>
                <w:bCs/>
              </w:rPr>
              <w:t xml:space="preserve"> </w:t>
            </w:r>
          </w:p>
        </w:tc>
      </w:tr>
      <w:tr w:rsidR="00EC7C82" w14:paraId="2C3B4B2B" w14:textId="55548256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EA37285" w14:textId="7FF48177" w:rsidR="00EC7C82" w:rsidRPr="001B7DEF" w:rsidRDefault="00EC7C82" w:rsidP="00EC7C82">
            <w:r w:rsidRPr="001B7DEF">
              <w:t>TB Tea</w:t>
            </w:r>
          </w:p>
        </w:tc>
        <w:tc>
          <w:tcPr>
            <w:tcW w:w="1279" w:type="dxa"/>
          </w:tcPr>
          <w:p w14:paraId="2F6D0BF1" w14:textId="21696A1F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1430Hrs</w:t>
            </w:r>
          </w:p>
        </w:tc>
        <w:tc>
          <w:tcPr>
            <w:tcW w:w="2413" w:type="dxa"/>
          </w:tcPr>
          <w:p w14:paraId="056FFC2A" w14:textId="57B22FF5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B7DEF">
              <w:t>Telok</w:t>
            </w:r>
            <w:proofErr w:type="spellEnd"/>
            <w:r w:rsidRPr="001B7DEF">
              <w:t xml:space="preserve"> Blangah</w:t>
            </w:r>
          </w:p>
        </w:tc>
        <w:tc>
          <w:tcPr>
            <w:tcW w:w="5112" w:type="dxa"/>
          </w:tcPr>
          <w:p w14:paraId="2618F3F0" w14:textId="13DF4675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  <w:r w:rsidRPr="001B7DEF">
              <w:t>hr</w:t>
            </w:r>
            <w:r>
              <w:t>s</w:t>
            </w:r>
            <w:r w:rsidRPr="001B7DEF">
              <w:t xml:space="preserve"> window for tea ceremony at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</w:t>
            </w:r>
          </w:p>
        </w:tc>
      </w:tr>
      <w:tr w:rsidR="00EC7C82" w14:paraId="0718DDEF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969D128" w14:textId="0F0551C2" w:rsidR="00EC7C82" w:rsidRPr="001B7DEF" w:rsidRDefault="00EC7C82" w:rsidP="00EC7C82">
            <w:r>
              <w:lastRenderedPageBreak/>
              <w:t xml:space="preserve">SR </w:t>
            </w:r>
            <w:proofErr w:type="spellStart"/>
            <w:r>
              <w:t>checkin</w:t>
            </w:r>
            <w:proofErr w:type="spellEnd"/>
          </w:p>
        </w:tc>
        <w:tc>
          <w:tcPr>
            <w:tcW w:w="1279" w:type="dxa"/>
          </w:tcPr>
          <w:p w14:paraId="6B89D34E" w14:textId="32B61B8F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1500Hrs</w:t>
            </w:r>
          </w:p>
        </w:tc>
        <w:tc>
          <w:tcPr>
            <w:tcW w:w="2413" w:type="dxa"/>
          </w:tcPr>
          <w:p w14:paraId="217C4735" w14:textId="6E1CAABA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St Regis Hotel</w:t>
            </w:r>
          </w:p>
        </w:tc>
        <w:tc>
          <w:tcPr>
            <w:tcW w:w="5112" w:type="dxa"/>
          </w:tcPr>
          <w:p w14:paraId="540391EE" w14:textId="3F26D22F" w:rsidR="003A3BFF" w:rsidRPr="003A3BFF" w:rsidRDefault="003A3BFF" w:rsidP="003A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Leave TB earlier to go check in </w:t>
            </w:r>
          </w:p>
          <w:p w14:paraId="7985CD7C" w14:textId="77777777" w:rsidR="003A3BFF" w:rsidRDefault="003A3BFF" w:rsidP="003A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27F5FB5" w14:textId="28024109" w:rsidR="003A3BFF" w:rsidRDefault="003A3BFF" w:rsidP="003A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 w:rsidRPr="000C07B2">
              <w:rPr>
                <w:b/>
                <w:bCs/>
              </w:rPr>
              <w:t>CarJ</w:t>
            </w:r>
            <w:proofErr w:type="spellEnd"/>
            <w:r>
              <w:rPr>
                <w:b/>
                <w:bCs/>
              </w:rPr>
              <w:t>: Jason, Yuen Kai</w:t>
            </w:r>
          </w:p>
          <w:p w14:paraId="14055F84" w14:textId="77777777" w:rsidR="003A3BFF" w:rsidRDefault="003A3BFF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30C862" w14:textId="32926913" w:rsidR="00861A12" w:rsidRDefault="00861A1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Samuel </w:t>
            </w:r>
            <w:proofErr w:type="spellStart"/>
            <w:r>
              <w:t>ownself</w:t>
            </w:r>
            <w:proofErr w:type="spellEnd"/>
            <w:r>
              <w:t xml:space="preserve"> </w:t>
            </w:r>
            <w:proofErr w:type="spellStart"/>
            <w:r>
              <w:t>zao</w:t>
            </w:r>
            <w:proofErr w:type="spellEnd"/>
            <w:r>
              <w:t xml:space="preserve"> from TB Tea then fetch him from </w:t>
            </w:r>
            <w:r w:rsidR="003A3BFF">
              <w:t>Office</w:t>
            </w:r>
            <w:r>
              <w:t xml:space="preserve"> to </w:t>
            </w:r>
            <w:r w:rsidR="003A3BFF">
              <w:t>Tanglin</w:t>
            </w:r>
          </w:p>
          <w:p w14:paraId="35D5D319" w14:textId="77777777" w:rsidR="003A3BFF" w:rsidRDefault="003A3BFF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7C47713" w14:textId="2982BA17" w:rsidR="003A3BFF" w:rsidRPr="00861A12" w:rsidRDefault="003A3BFF" w:rsidP="003A3B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F">
              <w:rPr>
                <w:u w:val="single"/>
              </w:rPr>
              <w:t>125 Tyrwhitt Road</w:t>
            </w:r>
            <w:r>
              <w:rPr>
                <w:u w:val="single"/>
              </w:rPr>
              <w:t xml:space="preserve"> </w:t>
            </w:r>
            <w:r w:rsidRPr="003A3BFF">
              <w:rPr>
                <w:u w:val="single"/>
              </w:rPr>
              <w:t>Singapore 207550</w:t>
            </w:r>
          </w:p>
        </w:tc>
      </w:tr>
      <w:tr w:rsidR="00EC7C82" w14:paraId="41C9D450" w14:textId="2652F7BC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9BF79BF" w14:textId="132B43E1" w:rsidR="00EC7C82" w:rsidRPr="001B7DEF" w:rsidRDefault="00EC7C82" w:rsidP="00EC7C82">
            <w:r w:rsidRPr="001B7DEF">
              <w:t>TB -&gt; SR</w:t>
            </w:r>
          </w:p>
        </w:tc>
        <w:tc>
          <w:tcPr>
            <w:tcW w:w="1279" w:type="dxa"/>
          </w:tcPr>
          <w:p w14:paraId="41AE9F61" w14:textId="22679483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</w:t>
            </w:r>
            <w:r>
              <w:t>6</w:t>
            </w:r>
            <w:r w:rsidRPr="001B7DEF">
              <w:t>00Hrs</w:t>
            </w:r>
          </w:p>
        </w:tc>
        <w:tc>
          <w:tcPr>
            <w:tcW w:w="2413" w:type="dxa"/>
          </w:tcPr>
          <w:p w14:paraId="632523FA" w14:textId="2C95AF74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Travel</w:t>
            </w:r>
          </w:p>
        </w:tc>
        <w:tc>
          <w:tcPr>
            <w:tcW w:w="5112" w:type="dxa"/>
          </w:tcPr>
          <w:p w14:paraId="052C4563" w14:textId="77777777" w:rsidR="00EC7C82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30mins from </w:t>
            </w:r>
            <w:proofErr w:type="spellStart"/>
            <w:r w:rsidRPr="001B7DEF">
              <w:t>Telok</w:t>
            </w:r>
            <w:proofErr w:type="spellEnd"/>
            <w:r w:rsidRPr="001B7DEF">
              <w:t xml:space="preserve"> Blangah to St Regis Hotel</w:t>
            </w:r>
          </w:p>
          <w:p w14:paraId="20F8D8C5" w14:textId="77777777" w:rsid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F6ADF4" w14:textId="16AD6360" w:rsidR="004C4CDD" w:rsidRPr="001B7DEF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07B2">
              <w:rPr>
                <w:b/>
                <w:bCs/>
              </w:rPr>
              <w:t>CarK</w:t>
            </w:r>
            <w:proofErr w:type="spellEnd"/>
            <w:r>
              <w:rPr>
                <w:b/>
                <w:bCs/>
              </w:rPr>
              <w:t xml:space="preserve">: Daryl, </w:t>
            </w:r>
            <w:r w:rsidR="003A3BFF">
              <w:rPr>
                <w:b/>
                <w:bCs/>
              </w:rPr>
              <w:t>Demi</w:t>
            </w:r>
            <w:r>
              <w:rPr>
                <w:b/>
                <w:bCs/>
              </w:rPr>
              <w:t xml:space="preserve">, </w:t>
            </w:r>
            <w:r w:rsidR="003A3BFF">
              <w:rPr>
                <w:b/>
                <w:bCs/>
              </w:rPr>
              <w:t>Kenny</w:t>
            </w:r>
            <w:r>
              <w:rPr>
                <w:b/>
                <w:bCs/>
              </w:rPr>
              <w:t xml:space="preserve">, </w:t>
            </w:r>
            <w:r w:rsidR="003A3BFF">
              <w:rPr>
                <w:b/>
                <w:bCs/>
              </w:rPr>
              <w:t>Denise</w:t>
            </w:r>
          </w:p>
        </w:tc>
      </w:tr>
      <w:tr w:rsidR="00EC7C82" w14:paraId="1FCDCC4C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0D41DA69" w14:textId="69381C02" w:rsidR="00EC7C82" w:rsidRPr="001B7DEF" w:rsidRDefault="00EC7C82" w:rsidP="00EC7C82">
            <w:r w:rsidRPr="001B7DEF">
              <w:t>SR</w:t>
            </w:r>
            <w:r>
              <w:t xml:space="preserve"> Freshen</w:t>
            </w:r>
          </w:p>
        </w:tc>
        <w:tc>
          <w:tcPr>
            <w:tcW w:w="1279" w:type="dxa"/>
            <w:vMerge w:val="restart"/>
          </w:tcPr>
          <w:p w14:paraId="32649BED" w14:textId="2CDAB221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</w:t>
            </w:r>
            <w:r>
              <w:t>6</w:t>
            </w:r>
            <w:r w:rsidRPr="001B7DEF">
              <w:t>30Hrs</w:t>
            </w:r>
          </w:p>
        </w:tc>
        <w:tc>
          <w:tcPr>
            <w:tcW w:w="2413" w:type="dxa"/>
          </w:tcPr>
          <w:p w14:paraId="58BEAC43" w14:textId="35B2B7D0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St Regis Hotel</w:t>
            </w:r>
          </w:p>
        </w:tc>
        <w:tc>
          <w:tcPr>
            <w:tcW w:w="5112" w:type="dxa"/>
          </w:tcPr>
          <w:p w14:paraId="25E36606" w14:textId="67DDF9F4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30mins Wash up at hotel and rest </w:t>
            </w:r>
          </w:p>
        </w:tc>
      </w:tr>
      <w:tr w:rsidR="00EC7C82" w14:paraId="1B12B017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289A80D2" w14:textId="0AEE45E5" w:rsidR="00EC7C82" w:rsidRPr="001B7DEF" w:rsidRDefault="00EC7C82" w:rsidP="00EC7C82">
            <w:r w:rsidRPr="001B7DEF">
              <w:t>Food</w:t>
            </w:r>
          </w:p>
        </w:tc>
        <w:tc>
          <w:tcPr>
            <w:tcW w:w="1279" w:type="dxa"/>
            <w:vMerge/>
          </w:tcPr>
          <w:p w14:paraId="4A4CC10B" w14:textId="76FCCE49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3" w:type="dxa"/>
          </w:tcPr>
          <w:p w14:paraId="7D96AB25" w14:textId="71FC0914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Tanglin Gin</w:t>
            </w:r>
          </w:p>
        </w:tc>
        <w:tc>
          <w:tcPr>
            <w:tcW w:w="5112" w:type="dxa"/>
          </w:tcPr>
          <w:p w14:paraId="58972865" w14:textId="77777777" w:rsidR="00EC7C82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C4CDD">
              <w:t>h</w:t>
            </w:r>
            <w:r>
              <w:t xml:space="preserve">r </w:t>
            </w:r>
            <w:r w:rsidRPr="001B7DEF">
              <w:t>Setup of grazing table</w:t>
            </w:r>
          </w:p>
          <w:p w14:paraId="1B434312" w14:textId="77777777" w:rsid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3096B7" w14:textId="33D080E2" w:rsidR="004C4CDD" w:rsidRPr="004C4CDD" w:rsidRDefault="004C4CD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C4CDD">
              <w:rPr>
                <w:b/>
                <w:bCs/>
              </w:rPr>
              <w:t>*Mei</w:t>
            </w:r>
          </w:p>
        </w:tc>
      </w:tr>
      <w:tr w:rsidR="00EC7C82" w14:paraId="7D154CB9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585BB52B" w14:textId="634E9105" w:rsidR="00EC7C82" w:rsidRPr="001B7DEF" w:rsidRDefault="00EC7C82" w:rsidP="00EC7C82">
            <w:r w:rsidRPr="001B7DEF">
              <w:t>SR -&gt; TG</w:t>
            </w:r>
          </w:p>
        </w:tc>
        <w:tc>
          <w:tcPr>
            <w:tcW w:w="1279" w:type="dxa"/>
          </w:tcPr>
          <w:p w14:paraId="51420797" w14:textId="581E52B8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1700Hrs</w:t>
            </w:r>
          </w:p>
        </w:tc>
        <w:tc>
          <w:tcPr>
            <w:tcW w:w="2413" w:type="dxa"/>
          </w:tcPr>
          <w:p w14:paraId="6D2A04F1" w14:textId="1E5837E2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Travel</w:t>
            </w:r>
          </w:p>
        </w:tc>
        <w:tc>
          <w:tcPr>
            <w:tcW w:w="5112" w:type="dxa"/>
          </w:tcPr>
          <w:p w14:paraId="067EB548" w14:textId="77777777" w:rsidR="00EC7C82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30mins to travel from St Regis hotel to Dempsey</w:t>
            </w:r>
          </w:p>
          <w:p w14:paraId="1F38FFF3" w14:textId="77777777" w:rsidR="0099010C" w:rsidRDefault="0099010C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0C90A2" w14:textId="010356FD" w:rsidR="0099010C" w:rsidRPr="001B7DEF" w:rsidRDefault="003A3BFF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C07B2">
              <w:rPr>
                <w:b/>
                <w:bCs/>
              </w:rPr>
              <w:t>CarK</w:t>
            </w:r>
            <w:proofErr w:type="spellEnd"/>
            <w:r>
              <w:rPr>
                <w:b/>
                <w:bCs/>
              </w:rPr>
              <w:t>: Daryl, Demi, Kenny, Denise</w:t>
            </w:r>
          </w:p>
        </w:tc>
      </w:tr>
      <w:tr w:rsidR="00EC7C82" w14:paraId="28121AA2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4B9772AC" w14:textId="72022213" w:rsidR="00EC7C82" w:rsidRPr="001B7DEF" w:rsidRDefault="00EC7C82" w:rsidP="00EC7C82">
            <w:r w:rsidRPr="001B7DEF">
              <w:t>TG guest</w:t>
            </w:r>
          </w:p>
        </w:tc>
        <w:tc>
          <w:tcPr>
            <w:tcW w:w="1279" w:type="dxa"/>
            <w:vMerge w:val="restart"/>
          </w:tcPr>
          <w:p w14:paraId="0C16FFC3" w14:textId="1D1B3DA6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1730Hrs</w:t>
            </w:r>
          </w:p>
        </w:tc>
        <w:tc>
          <w:tcPr>
            <w:tcW w:w="2413" w:type="dxa"/>
            <w:vMerge w:val="restart"/>
          </w:tcPr>
          <w:p w14:paraId="695E960F" w14:textId="616501A9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Tanglin Gin</w:t>
            </w:r>
          </w:p>
        </w:tc>
        <w:tc>
          <w:tcPr>
            <w:tcW w:w="5112" w:type="dxa"/>
          </w:tcPr>
          <w:p w14:paraId="6CAF9C75" w14:textId="2616AFF9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 xml:space="preserve">Guests arrives at 1730Hrs </w:t>
            </w:r>
          </w:p>
        </w:tc>
      </w:tr>
      <w:tr w:rsidR="00EC7C82" w14:paraId="6B3ABA86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EB75898" w14:textId="68C861DF" w:rsidR="00EC7C82" w:rsidRPr="001B7DEF" w:rsidRDefault="00EC7C82" w:rsidP="00EC7C82">
            <w:r w:rsidRPr="001B7DEF">
              <w:t>Evening MU</w:t>
            </w:r>
          </w:p>
        </w:tc>
        <w:tc>
          <w:tcPr>
            <w:tcW w:w="1279" w:type="dxa"/>
            <w:vMerge/>
          </w:tcPr>
          <w:p w14:paraId="5ACEC843" w14:textId="77777777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3" w:type="dxa"/>
            <w:vMerge/>
          </w:tcPr>
          <w:p w14:paraId="49E594B8" w14:textId="77777777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2" w:type="dxa"/>
          </w:tcPr>
          <w:p w14:paraId="078743A5" w14:textId="3CAC0E24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1.5Hrs Make up at Dempsey</w:t>
            </w:r>
          </w:p>
        </w:tc>
      </w:tr>
      <w:tr w:rsidR="00666253" w14:paraId="29279972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43801F2" w14:textId="0E2A1572" w:rsidR="00666253" w:rsidRPr="001B7DEF" w:rsidRDefault="00666253" w:rsidP="00EC7C82">
            <w:r w:rsidRPr="001B7DEF">
              <w:t>Marry</w:t>
            </w:r>
          </w:p>
        </w:tc>
        <w:tc>
          <w:tcPr>
            <w:tcW w:w="1279" w:type="dxa"/>
            <w:vMerge w:val="restart"/>
          </w:tcPr>
          <w:p w14:paraId="23AF8446" w14:textId="09FB7019" w:rsidR="00666253" w:rsidRPr="001B7DEF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1900Hrs</w:t>
            </w:r>
          </w:p>
        </w:tc>
        <w:tc>
          <w:tcPr>
            <w:tcW w:w="2413" w:type="dxa"/>
          </w:tcPr>
          <w:p w14:paraId="1F723671" w14:textId="7C723A2C" w:rsidR="00666253" w:rsidRPr="001B7DEF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Tanglin Gin</w:t>
            </w:r>
          </w:p>
        </w:tc>
        <w:tc>
          <w:tcPr>
            <w:tcW w:w="5112" w:type="dxa"/>
          </w:tcPr>
          <w:p w14:paraId="738D5391" w14:textId="77777777" w:rsidR="00666253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Solemnization @ 1900Hrs</w:t>
            </w:r>
          </w:p>
          <w:p w14:paraId="7B9F4BB0" w14:textId="69C9A57C" w:rsidR="00666253" w:rsidRPr="001B7DEF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30mins </w:t>
            </w:r>
          </w:p>
        </w:tc>
      </w:tr>
      <w:tr w:rsidR="00666253" w14:paraId="588D1FD9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73425F1D" w14:textId="23C2097A" w:rsidR="00666253" w:rsidRPr="001B7DEF" w:rsidRDefault="00EC1B67" w:rsidP="00EC7C82">
            <w:r>
              <w:t>Tea setup</w:t>
            </w:r>
          </w:p>
        </w:tc>
        <w:tc>
          <w:tcPr>
            <w:tcW w:w="1279" w:type="dxa"/>
            <w:vMerge/>
          </w:tcPr>
          <w:p w14:paraId="5447E10F" w14:textId="77777777" w:rsidR="00666253" w:rsidRPr="001B7DEF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3" w:type="dxa"/>
          </w:tcPr>
          <w:p w14:paraId="6491D5B0" w14:textId="7331A549" w:rsidR="00666253" w:rsidRPr="001B7DEF" w:rsidRDefault="00666253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B7DEF">
              <w:t>Tanglin Gin</w:t>
            </w:r>
          </w:p>
        </w:tc>
        <w:tc>
          <w:tcPr>
            <w:tcW w:w="5112" w:type="dxa"/>
          </w:tcPr>
          <w:p w14:paraId="680B6860" w14:textId="77777777" w:rsidR="00666253" w:rsidRDefault="00EC1B67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Setup tea ceremony area </w:t>
            </w:r>
          </w:p>
          <w:p w14:paraId="35555F46" w14:textId="77777777" w:rsidR="00A10D2D" w:rsidRDefault="00A10D2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357D4B" w14:textId="77777777" w:rsidR="00A10D2D" w:rsidRDefault="00A10D2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10D2D">
              <w:rPr>
                <w:b/>
                <w:bCs/>
              </w:rPr>
              <w:t>*</w:t>
            </w:r>
            <w:r w:rsidR="00CE073D">
              <w:rPr>
                <w:b/>
                <w:bCs/>
              </w:rPr>
              <w:t>Guys help bring 2 chairs to floral arch</w:t>
            </w:r>
          </w:p>
          <w:p w14:paraId="49BFA797" w14:textId="26889657" w:rsidR="00CE073D" w:rsidRPr="00A10D2D" w:rsidRDefault="00CE073D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*Girls prepare tea and cups </w:t>
            </w:r>
          </w:p>
        </w:tc>
      </w:tr>
      <w:tr w:rsidR="00EC7C82" w14:paraId="42533BDF" w14:textId="77777777" w:rsidTr="005660BA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2" w:type="dxa"/>
          </w:tcPr>
          <w:p w14:paraId="41B67F48" w14:textId="2F692188" w:rsidR="00EC7C82" w:rsidRPr="001B7DEF" w:rsidRDefault="00EC7C82" w:rsidP="00EC7C82">
            <w:r>
              <w:t>Tanglin Tea</w:t>
            </w:r>
          </w:p>
        </w:tc>
        <w:tc>
          <w:tcPr>
            <w:tcW w:w="1279" w:type="dxa"/>
          </w:tcPr>
          <w:p w14:paraId="113DCEDE" w14:textId="486F0C3E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1930hrs</w:t>
            </w:r>
          </w:p>
        </w:tc>
        <w:tc>
          <w:tcPr>
            <w:tcW w:w="2413" w:type="dxa"/>
          </w:tcPr>
          <w:p w14:paraId="0B35C8BC" w14:textId="6E011E67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Tanglin Gin</w:t>
            </w:r>
          </w:p>
        </w:tc>
        <w:tc>
          <w:tcPr>
            <w:tcW w:w="5112" w:type="dxa"/>
          </w:tcPr>
          <w:p w14:paraId="29627C9C" w14:textId="44049898" w:rsidR="00EC7C82" w:rsidRPr="001B7DEF" w:rsidRDefault="00EC7C82" w:rsidP="00EC7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Until everybody is done </w:t>
            </w:r>
          </w:p>
        </w:tc>
      </w:tr>
    </w:tbl>
    <w:p w14:paraId="0DA332B0" w14:textId="30C320A1" w:rsidR="001617BA" w:rsidRDefault="001617BA" w:rsidP="0083647E"/>
    <w:sectPr w:rsidR="001617BA" w:rsidSect="001B7DEF">
      <w:footerReference w:type="default" r:id="rId7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9BBF3" w14:textId="77777777" w:rsidR="00751EEA" w:rsidRDefault="00751EEA">
      <w:pPr>
        <w:spacing w:before="0" w:after="0"/>
      </w:pPr>
      <w:r>
        <w:separator/>
      </w:r>
    </w:p>
  </w:endnote>
  <w:endnote w:type="continuationSeparator" w:id="0">
    <w:p w14:paraId="24D0C3DC" w14:textId="77777777" w:rsidR="00751EEA" w:rsidRDefault="00751EE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99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F00AE" w14:textId="77777777" w:rsidR="00135D04" w:rsidRDefault="00BB7C1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0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A9DA3" w14:textId="77777777" w:rsidR="00751EEA" w:rsidRDefault="00751EEA">
      <w:pPr>
        <w:spacing w:before="0" w:after="0"/>
      </w:pPr>
      <w:r>
        <w:separator/>
      </w:r>
    </w:p>
  </w:footnote>
  <w:footnote w:type="continuationSeparator" w:id="0">
    <w:p w14:paraId="7FC1FAC1" w14:textId="77777777" w:rsidR="00751EEA" w:rsidRDefault="00751EE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F8E6B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16A2D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A8F2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8102A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05CE21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90077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4AF9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CAEA61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522F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569E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86594B"/>
    <w:multiLevelType w:val="hybridMultilevel"/>
    <w:tmpl w:val="BDB67FC4"/>
    <w:lvl w:ilvl="0" w:tplc="FD46FB3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330623">
    <w:abstractNumId w:val="9"/>
  </w:num>
  <w:num w:numId="2" w16cid:durableId="81224857">
    <w:abstractNumId w:val="7"/>
  </w:num>
  <w:num w:numId="3" w16cid:durableId="1193305375">
    <w:abstractNumId w:val="6"/>
  </w:num>
  <w:num w:numId="4" w16cid:durableId="1028916709">
    <w:abstractNumId w:val="5"/>
  </w:num>
  <w:num w:numId="5" w16cid:durableId="88935098">
    <w:abstractNumId w:val="4"/>
  </w:num>
  <w:num w:numId="6" w16cid:durableId="757872048">
    <w:abstractNumId w:val="8"/>
  </w:num>
  <w:num w:numId="7" w16cid:durableId="1436485806">
    <w:abstractNumId w:val="3"/>
  </w:num>
  <w:num w:numId="8" w16cid:durableId="689574474">
    <w:abstractNumId w:val="2"/>
  </w:num>
  <w:num w:numId="9" w16cid:durableId="975647213">
    <w:abstractNumId w:val="1"/>
  </w:num>
  <w:num w:numId="10" w16cid:durableId="1439527206">
    <w:abstractNumId w:val="0"/>
  </w:num>
  <w:num w:numId="11" w16cid:durableId="20467575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62"/>
    <w:rsid w:val="0000661C"/>
    <w:rsid w:val="000104DF"/>
    <w:rsid w:val="0004540D"/>
    <w:rsid w:val="000549EF"/>
    <w:rsid w:val="000C07B2"/>
    <w:rsid w:val="000D02C7"/>
    <w:rsid w:val="000E2399"/>
    <w:rsid w:val="00135D04"/>
    <w:rsid w:val="001617BA"/>
    <w:rsid w:val="00166376"/>
    <w:rsid w:val="00191111"/>
    <w:rsid w:val="001B7DEF"/>
    <w:rsid w:val="001F077F"/>
    <w:rsid w:val="00263065"/>
    <w:rsid w:val="00283D71"/>
    <w:rsid w:val="002A62F6"/>
    <w:rsid w:val="002C6A0C"/>
    <w:rsid w:val="00305ED7"/>
    <w:rsid w:val="00312262"/>
    <w:rsid w:val="00313041"/>
    <w:rsid w:val="00327F6D"/>
    <w:rsid w:val="00332B6D"/>
    <w:rsid w:val="00361272"/>
    <w:rsid w:val="0036352C"/>
    <w:rsid w:val="00366447"/>
    <w:rsid w:val="003A3BFF"/>
    <w:rsid w:val="00415155"/>
    <w:rsid w:val="004B1241"/>
    <w:rsid w:val="004C4CDD"/>
    <w:rsid w:val="00502905"/>
    <w:rsid w:val="00542D24"/>
    <w:rsid w:val="005542EB"/>
    <w:rsid w:val="005660BA"/>
    <w:rsid w:val="005757B6"/>
    <w:rsid w:val="00585A39"/>
    <w:rsid w:val="005E3C85"/>
    <w:rsid w:val="00617A72"/>
    <w:rsid w:val="00635D7B"/>
    <w:rsid w:val="0064080C"/>
    <w:rsid w:val="00665C30"/>
    <w:rsid w:val="00666253"/>
    <w:rsid w:val="0069285D"/>
    <w:rsid w:val="006B6B50"/>
    <w:rsid w:val="006D000C"/>
    <w:rsid w:val="007153C7"/>
    <w:rsid w:val="007467BD"/>
    <w:rsid w:val="00751EEA"/>
    <w:rsid w:val="00763367"/>
    <w:rsid w:val="00796126"/>
    <w:rsid w:val="007A312C"/>
    <w:rsid w:val="007D3ABC"/>
    <w:rsid w:val="007D56B4"/>
    <w:rsid w:val="007D7001"/>
    <w:rsid w:val="007F03A0"/>
    <w:rsid w:val="0083647E"/>
    <w:rsid w:val="0083786F"/>
    <w:rsid w:val="00861A12"/>
    <w:rsid w:val="00886114"/>
    <w:rsid w:val="008A06AD"/>
    <w:rsid w:val="008A7F90"/>
    <w:rsid w:val="008C7931"/>
    <w:rsid w:val="008D2253"/>
    <w:rsid w:val="008F3625"/>
    <w:rsid w:val="00956982"/>
    <w:rsid w:val="00956D4D"/>
    <w:rsid w:val="00963AF5"/>
    <w:rsid w:val="00975768"/>
    <w:rsid w:val="0099010C"/>
    <w:rsid w:val="009E2683"/>
    <w:rsid w:val="00A10D2D"/>
    <w:rsid w:val="00A22529"/>
    <w:rsid w:val="00A70658"/>
    <w:rsid w:val="00A91D3E"/>
    <w:rsid w:val="00B67FFA"/>
    <w:rsid w:val="00BA0F54"/>
    <w:rsid w:val="00BB7C13"/>
    <w:rsid w:val="00BD0940"/>
    <w:rsid w:val="00BF1893"/>
    <w:rsid w:val="00BF29B5"/>
    <w:rsid w:val="00BF381C"/>
    <w:rsid w:val="00C2663B"/>
    <w:rsid w:val="00C35606"/>
    <w:rsid w:val="00C509BC"/>
    <w:rsid w:val="00C53D04"/>
    <w:rsid w:val="00C6208D"/>
    <w:rsid w:val="00C76D33"/>
    <w:rsid w:val="00C96180"/>
    <w:rsid w:val="00CB6769"/>
    <w:rsid w:val="00CC547C"/>
    <w:rsid w:val="00CE073D"/>
    <w:rsid w:val="00D84B87"/>
    <w:rsid w:val="00E12F3B"/>
    <w:rsid w:val="00E777DD"/>
    <w:rsid w:val="00E87F25"/>
    <w:rsid w:val="00EB0D4D"/>
    <w:rsid w:val="00EC1B67"/>
    <w:rsid w:val="00EC7C82"/>
    <w:rsid w:val="00EE6F71"/>
    <w:rsid w:val="00F06B64"/>
    <w:rsid w:val="00F20B7A"/>
    <w:rsid w:val="00F44B42"/>
    <w:rsid w:val="00F64ACC"/>
    <w:rsid w:val="00F71FF5"/>
    <w:rsid w:val="00FD5897"/>
    <w:rsid w:val="00FE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247A54"/>
  <w15:docId w15:val="{9EC2616E-DCD0-4B8B-BE45-B304B973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80C"/>
  </w:style>
  <w:style w:type="paragraph" w:styleId="Heading1">
    <w:name w:val="heading 1"/>
    <w:basedOn w:val="Normal"/>
    <w:link w:val="Heading1Char"/>
    <w:uiPriority w:val="9"/>
    <w:qFormat/>
    <w:rsid w:val="002C6A0C"/>
    <w:pPr>
      <w:keepNext/>
      <w:spacing w:before="240"/>
      <w:contextualSpacing/>
      <w:outlineLvl w:val="0"/>
    </w:pPr>
    <w:rPr>
      <w:rFonts w:asciiTheme="majorHAnsi" w:hAnsiTheme="majorHAnsi"/>
      <w:b/>
      <w:color w:val="404040" w:themeColor="text1" w:themeTint="BF"/>
      <w:sz w:val="2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80C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80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80C"/>
    <w:pPr>
      <w:keepNext/>
      <w:keepLines/>
      <w:spacing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80C"/>
    <w:pPr>
      <w:keepNext/>
      <w:keepLines/>
      <w:spacing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80C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80C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80C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80C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0C"/>
    <w:rPr>
      <w:rFonts w:asciiTheme="majorHAnsi" w:hAnsiTheme="majorHAnsi"/>
      <w:b/>
      <w:color w:val="404040" w:themeColor="text1" w:themeTint="BF"/>
      <w:sz w:val="24"/>
      <w:szCs w:val="44"/>
    </w:rPr>
  </w:style>
  <w:style w:type="table" w:styleId="TableGrid">
    <w:name w:val="Table Grid"/>
    <w:basedOn w:val="TableNormal"/>
    <w:tblPr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C35606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table" w:customStyle="1" w:styleId="Meetingschedule">
    <w:name w:val="Meeting schedule"/>
    <w:basedOn w:val="TableNormal"/>
    <w:uiPriority w:val="99"/>
    <w:rsid w:val="00886114"/>
    <w:tblPr>
      <w:tblBorders>
        <w:top w:val="single" w:sz="4" w:space="0" w:color="365F91" w:themeColor="accent1" w:themeShade="BF"/>
        <w:left w:val="single" w:sz="4" w:space="0" w:color="365F91" w:themeColor="accent1" w:themeShade="BF"/>
        <w:bottom w:val="single" w:sz="4" w:space="0" w:color="365F91" w:themeColor="accent1" w:themeShade="BF"/>
        <w:right w:val="single" w:sz="4" w:space="0" w:color="365F91" w:themeColor="accent1" w:themeShade="BF"/>
        <w:insideH w:val="single" w:sz="4" w:space="0" w:color="365F91" w:themeColor="accent1" w:themeShade="BF"/>
        <w:insideV w:val="single" w:sz="4" w:space="0" w:color="365F91" w:themeColor="accent1" w:themeShade="BF"/>
      </w:tblBorders>
      <w:tblCellMar>
        <w:left w:w="115" w:type="dxa"/>
        <w:right w:w="115" w:type="dxa"/>
      </w:tblCellMar>
    </w:tblPr>
    <w:tcPr>
      <w:vAlign w:val="center"/>
    </w:tcPr>
    <w:tblStylePr w:type="firstRow">
      <w:rPr>
        <w:rFonts w:asciiTheme="majorHAnsi" w:hAnsiTheme="majorHAnsi"/>
        <w:b/>
        <w:i w:val="0"/>
        <w:color w:val="FFFFFF" w:themeColor="background1"/>
        <w:sz w:val="22"/>
      </w:rPr>
      <w:tblPr/>
      <w:tcPr>
        <w:tc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nil"/>
          <w:insideV w:val="single" w:sz="4" w:space="0" w:color="365F91" w:themeColor="accent1" w:themeShade="BF"/>
          <w:tl2br w:val="nil"/>
          <w:tr2bl w:val="nil"/>
        </w:tcBorders>
        <w:shd w:val="clear" w:color="auto" w:fill="365F91" w:themeFill="accent1" w:themeFillShade="BF"/>
      </w:tcPr>
    </w:tblStylePr>
    <w:tblStylePr w:type="firstCol">
      <w:rPr>
        <w:b/>
        <w:i w:val="0"/>
        <w:color w:val="404040" w:themeColor="text1" w:themeTint="BF"/>
      </w:rPr>
    </w:tblStylePr>
  </w:style>
  <w:style w:type="paragraph" w:styleId="Title">
    <w:name w:val="Title"/>
    <w:basedOn w:val="Normal"/>
    <w:link w:val="TitleChar"/>
    <w:uiPriority w:val="2"/>
    <w:qFormat/>
    <w:rsid w:val="000104DF"/>
    <w:pP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2C6A0C"/>
    <w:rPr>
      <w:rFonts w:asciiTheme="majorHAnsi" w:eastAsiaTheme="majorEastAsia" w:hAnsiTheme="majorHAnsi" w:cstheme="majorBidi"/>
      <w:color w:val="365F91" w:themeColor="accent1" w:themeShade="BF"/>
      <w:sz w:val="3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5A39"/>
    <w:pPr>
      <w:outlineLvl w:val="9"/>
    </w:pPr>
    <w:rPr>
      <w:rFonts w:eastAsiaTheme="majorEastAsia" w:cstheme="majorBidi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35606"/>
    <w:rPr>
      <w:b/>
      <w:bCs/>
      <w:caps w:val="0"/>
      <w:smallCaps/>
      <w:color w:val="365F91" w:themeColor="accent1" w:themeShade="BF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356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35606"/>
    <w:rPr>
      <w:i/>
      <w:iCs/>
      <w:color w:val="365F91" w:themeColor="accent1" w:themeShade="BF"/>
    </w:rPr>
  </w:style>
  <w:style w:type="character" w:styleId="BookTitle">
    <w:name w:val="Book Title"/>
    <w:basedOn w:val="DefaultParagraphFont"/>
    <w:uiPriority w:val="33"/>
    <w:semiHidden/>
    <w:unhideWhenUsed/>
    <w:qFormat/>
    <w:rsid w:val="00C35606"/>
    <w:rPr>
      <w:b/>
      <w:bCs/>
      <w:i/>
      <w:iCs/>
      <w:spacing w:val="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35606"/>
    <w:rPr>
      <w:i/>
      <w:iCs/>
      <w:color w:val="365F91" w:themeColor="accent1" w:themeShade="BF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4080C"/>
    <w:pPr>
      <w:numPr>
        <w:ilvl w:val="1"/>
      </w:numPr>
      <w:spacing w:after="160"/>
      <w:contextualSpacing/>
    </w:pPr>
    <w:rPr>
      <w:rFonts w:cstheme="minorBid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4080C"/>
    <w:rPr>
      <w:rFonts w:cstheme="minorBidi"/>
      <w:color w:val="5A5A5A" w:themeColor="text1" w:themeTint="A5"/>
    </w:rPr>
  </w:style>
  <w:style w:type="paragraph" w:styleId="BlockText">
    <w:name w:val="Block Text"/>
    <w:basedOn w:val="Normal"/>
    <w:uiPriority w:val="99"/>
    <w:semiHidden/>
    <w:unhideWhenUsed/>
    <w:rsid w:val="00C35606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ibliography">
    <w:name w:val="Bibliography"/>
    <w:basedOn w:val="Normal"/>
    <w:next w:val="Normal"/>
    <w:uiPriority w:val="37"/>
    <w:semiHidden/>
    <w:unhideWhenUsed/>
    <w:rsid w:val="001617BA"/>
  </w:style>
  <w:style w:type="paragraph" w:styleId="BodyText">
    <w:name w:val="Body Text"/>
    <w:basedOn w:val="Normal"/>
    <w:link w:val="BodyTextChar"/>
    <w:uiPriority w:val="99"/>
    <w:semiHidden/>
    <w:unhideWhenUsed/>
    <w:rsid w:val="001617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617BA"/>
  </w:style>
  <w:style w:type="paragraph" w:styleId="BodyText2">
    <w:name w:val="Body Text 2"/>
    <w:basedOn w:val="Normal"/>
    <w:link w:val="BodyText2Char"/>
    <w:uiPriority w:val="99"/>
    <w:semiHidden/>
    <w:unhideWhenUsed/>
    <w:rsid w:val="001617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617BA"/>
  </w:style>
  <w:style w:type="paragraph" w:styleId="BodyText3">
    <w:name w:val="Body Text 3"/>
    <w:basedOn w:val="Normal"/>
    <w:link w:val="BodyText3Char"/>
    <w:uiPriority w:val="99"/>
    <w:semiHidden/>
    <w:unhideWhenUsed/>
    <w:rsid w:val="001617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617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617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617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617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617BA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617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617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617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617B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617BA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17BA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617BA"/>
  </w:style>
  <w:style w:type="table" w:styleId="ColorfulGrid">
    <w:name w:val="Colorful Grid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617BA"/>
    <w:pPr>
      <w:spacing w:before="0" w:after="0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617BA"/>
    <w:pPr>
      <w:spacing w:before="0" w:after="0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17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7B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7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7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7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617BA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17BA"/>
  </w:style>
  <w:style w:type="character" w:customStyle="1" w:styleId="DateChar">
    <w:name w:val="Date Char"/>
    <w:basedOn w:val="DefaultParagraphFont"/>
    <w:link w:val="Date"/>
    <w:uiPriority w:val="99"/>
    <w:semiHidden/>
    <w:rsid w:val="001617BA"/>
  </w:style>
  <w:style w:type="paragraph" w:styleId="DocumentMap">
    <w:name w:val="Document Map"/>
    <w:basedOn w:val="Normal"/>
    <w:link w:val="DocumentMapChar"/>
    <w:uiPriority w:val="99"/>
    <w:semiHidden/>
    <w:unhideWhenUsed/>
    <w:rsid w:val="001617BA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17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617BA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617BA"/>
  </w:style>
  <w:style w:type="character" w:styleId="Emphasis">
    <w:name w:val="Emphasis"/>
    <w:basedOn w:val="DefaultParagraphFont"/>
    <w:uiPriority w:val="20"/>
    <w:semiHidden/>
    <w:unhideWhenUsed/>
    <w:qFormat/>
    <w:rsid w:val="001617B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617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617BA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617BA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617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17B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17BA"/>
    <w:rPr>
      <w:szCs w:val="20"/>
    </w:rPr>
  </w:style>
  <w:style w:type="table" w:styleId="GridTable1Light">
    <w:name w:val="Grid Table 1 Light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617B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8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80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80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80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80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80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617BA"/>
  </w:style>
  <w:style w:type="paragraph" w:styleId="HTMLAddress">
    <w:name w:val="HTML Address"/>
    <w:basedOn w:val="Normal"/>
    <w:link w:val="HTMLAddressChar"/>
    <w:uiPriority w:val="99"/>
    <w:semiHidden/>
    <w:unhideWhenUsed/>
    <w:rsid w:val="001617BA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617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617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617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7BA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7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617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617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617B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617BA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617BA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617BA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617BA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617BA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617BA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617BA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617BA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617BA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617BA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617BA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617BA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617BA"/>
    <w:pPr>
      <w:spacing w:before="0"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617BA"/>
    <w:pPr>
      <w:spacing w:before="0"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617BA"/>
    <w:pPr>
      <w:spacing w:before="0"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617BA"/>
    <w:pPr>
      <w:spacing w:before="0"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617BA"/>
    <w:pPr>
      <w:spacing w:before="0"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617BA"/>
    <w:pPr>
      <w:spacing w:before="0"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617BA"/>
  </w:style>
  <w:style w:type="paragraph" w:styleId="List">
    <w:name w:val="List"/>
    <w:basedOn w:val="Normal"/>
    <w:uiPriority w:val="99"/>
    <w:semiHidden/>
    <w:unhideWhenUsed/>
    <w:rsid w:val="001617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617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617B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617B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617BA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617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617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617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617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617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617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617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617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617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617BA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617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617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617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617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617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617B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617BA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617BA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617B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617B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617BA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617BA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617BA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617BA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617BA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617BA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617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617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617BA"/>
    <w:pPr>
      <w:spacing w:before="0" w:after="0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617BA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617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617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617BA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1617BA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617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617BA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617BA"/>
  </w:style>
  <w:style w:type="character" w:styleId="PageNumber">
    <w:name w:val="page number"/>
    <w:basedOn w:val="DefaultParagraphFont"/>
    <w:uiPriority w:val="99"/>
    <w:semiHidden/>
    <w:unhideWhenUsed/>
    <w:rsid w:val="001617BA"/>
  </w:style>
  <w:style w:type="table" w:styleId="PlainTable1">
    <w:name w:val="Plain Table 1"/>
    <w:basedOn w:val="TableNormal"/>
    <w:uiPriority w:val="41"/>
    <w:rsid w:val="001617B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17B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617B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617B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617BA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617B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617B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617B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617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617BA"/>
  </w:style>
  <w:style w:type="paragraph" w:styleId="Signature">
    <w:name w:val="Signature"/>
    <w:basedOn w:val="Normal"/>
    <w:link w:val="SignatureChar"/>
    <w:uiPriority w:val="99"/>
    <w:semiHidden/>
    <w:unhideWhenUsed/>
    <w:rsid w:val="001617BA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617BA"/>
  </w:style>
  <w:style w:type="character" w:styleId="Strong">
    <w:name w:val="Strong"/>
    <w:basedOn w:val="DefaultParagraphFont"/>
    <w:uiPriority w:val="22"/>
    <w:unhideWhenUsed/>
    <w:qFormat/>
    <w:rsid w:val="001617BA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617B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617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617B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617B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617B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617B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617B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617B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617B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617B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617B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617B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617B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617B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617B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617B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617B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617B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617B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617B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617B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617B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617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617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617B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617B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617B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617B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617B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61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617B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617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617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617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617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617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617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617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617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617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617BA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y.Lim\AppData\Roaming\Microsoft\Templates\Business%20trip%20itinerary%20with%20meeting%20schedu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A1DE6DFF1F434F94347637999F6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108BD-B74E-43DA-B322-73ADF7BDAD68}"/>
      </w:docPartPr>
      <w:docPartBody>
        <w:p w:rsidR="004B74F7" w:rsidRDefault="0093659A" w:rsidP="0093659A">
          <w:pPr>
            <w:pStyle w:val="4CA1DE6DFF1F434F94347637999F6FA1"/>
          </w:pPr>
          <w:r>
            <w:t>Time</w:t>
          </w:r>
        </w:p>
      </w:docPartBody>
    </w:docPart>
    <w:docPart>
      <w:docPartPr>
        <w:name w:val="82087DD957B848C3956F28E6A507F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86611-8E05-4BBB-9F1C-600387B9F9D8}"/>
      </w:docPartPr>
      <w:docPartBody>
        <w:p w:rsidR="004B74F7" w:rsidRDefault="0093659A" w:rsidP="0093659A">
          <w:pPr>
            <w:pStyle w:val="82087DD957B848C3956F28E6A507FA12"/>
          </w:pPr>
          <w:r>
            <w:t>Location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9A"/>
    <w:rsid w:val="00121868"/>
    <w:rsid w:val="002677BB"/>
    <w:rsid w:val="00484CB3"/>
    <w:rsid w:val="004A5153"/>
    <w:rsid w:val="004B74F7"/>
    <w:rsid w:val="00582DF0"/>
    <w:rsid w:val="0072062F"/>
    <w:rsid w:val="00767A40"/>
    <w:rsid w:val="007E156E"/>
    <w:rsid w:val="00846533"/>
    <w:rsid w:val="0093659A"/>
    <w:rsid w:val="00944383"/>
    <w:rsid w:val="00AB4F76"/>
    <w:rsid w:val="00EA4252"/>
    <w:rsid w:val="00F045F9"/>
    <w:rsid w:val="00F5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A1DE6DFF1F434F94347637999F6FA1">
    <w:name w:val="4CA1DE6DFF1F434F94347637999F6FA1"/>
    <w:rsid w:val="0093659A"/>
  </w:style>
  <w:style w:type="paragraph" w:customStyle="1" w:styleId="82087DD957B848C3956F28E6A507FA12">
    <w:name w:val="82087DD957B848C3956F28E6A507FA12"/>
    <w:rsid w:val="009365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trip itinerary with meeting schedule</Template>
  <TotalTime>815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Lim</dc:creator>
  <cp:keywords/>
  <cp:lastModifiedBy>Kenny Lim</cp:lastModifiedBy>
  <cp:revision>27</cp:revision>
  <cp:lastPrinted>2022-07-25T05:31:00Z</cp:lastPrinted>
  <dcterms:created xsi:type="dcterms:W3CDTF">2022-07-19T01:54:00Z</dcterms:created>
  <dcterms:modified xsi:type="dcterms:W3CDTF">2022-10-13T01:39:00Z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TC060883621033</vt:lpwstr>
  </property>
  <property fmtid="{D5CDD505-2E9C-101B-9397-08002B2CF9AE}" pid="3" name="ContentTypeId">
    <vt:lpwstr>0x010100AA3F7D94069FF64A86F7DFF56D60E3BE</vt:lpwstr>
  </property>
</Properties>
</file>